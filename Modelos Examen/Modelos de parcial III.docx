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1910514"/>
        <w:docPartObj>
          <w:docPartGallery w:val="Cover Pages"/>
          <w:docPartUnique/>
        </w:docPartObj>
      </w:sdtPr>
      <w:sdtEndPr/>
      <w:sdtContent>
        <w:p w14:paraId="76584900" w14:textId="77777777" w:rsidR="00FB7139" w:rsidRPr="002342BD" w:rsidRDefault="00CD71F8" w:rsidP="002342BD">
          <w:pPr>
            <w:pStyle w:val="Sinespaciado"/>
          </w:pPr>
          <w:r w:rsidRPr="00B7108A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6A0259DA" wp14:editId="773DF408">
                    <wp:simplePos x="0" y="0"/>
                    <wp:positionH relativeFrom="column">
                      <wp:posOffset>46990</wp:posOffset>
                    </wp:positionH>
                    <wp:positionV relativeFrom="page">
                      <wp:posOffset>9353550</wp:posOffset>
                    </wp:positionV>
                    <wp:extent cx="6972300" cy="353695"/>
                    <wp:effectExtent l="0" t="0" r="0" b="0"/>
                    <wp:wrapTopAndBottom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2300" cy="3536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A0F97" w14:textId="77777777" w:rsidR="00FB7139" w:rsidRPr="009C2FD1" w:rsidRDefault="00FB7139" w:rsidP="00B7108A">
                                <w:pPr>
                                  <w:pStyle w:val="Sinespaciado"/>
                                  <w:ind w:left="0" w:right="0"/>
                                  <w:jc w:val="right"/>
                                </w:pPr>
                                <w:r w:rsidRPr="009C2FD1">
                                  <w:t>Santa cruz - Bolivia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A0259D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left:0;text-align:left;margin-left:3.7pt;margin-top:736.5pt;width:549pt;height:27.8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" filled="f" stroked="f">
                    <v:textbox>
                      <w:txbxContent>
                        <w:p w14:paraId="776A0F97" w14:textId="77777777" w:rsidR="00FB7139" w:rsidRPr="009C2FD1" w:rsidRDefault="00FB7139" w:rsidP="00B7108A">
                          <w:pPr>
                            <w:pStyle w:val="Sinespaciado"/>
                            <w:ind w:left="0" w:right="0"/>
                            <w:jc w:val="right"/>
                          </w:pPr>
                          <w:r w:rsidRPr="009C2FD1">
                            <w:t>Santa cruz - Bolivia</w:t>
                          </w:r>
                        </w:p>
                      </w:txbxContent>
                    </v:textbox>
                    <w10:wrap type="topAndBottom" anchory="page"/>
                  </v:shape>
                </w:pict>
              </mc:Fallback>
            </mc:AlternateContent>
          </w:r>
          <w:r w:rsidRPr="00B7108A">
            <w:rPr>
              <w:noProof/>
            </w:rPr>
            <mc:AlternateContent>
              <mc:Choice Requires="wps">
                <w:drawing>
                  <wp:anchor distT="91440" distB="91440" distL="137160" distR="137160" simplePos="0" relativeHeight="251660288" behindDoc="1" locked="0" layoutInCell="0" allowOverlap="1" wp14:anchorId="1EC7D011" wp14:editId="7285EB13">
                    <wp:simplePos x="0" y="0"/>
                    <wp:positionH relativeFrom="margin">
                      <wp:posOffset>1229360</wp:posOffset>
                    </wp:positionH>
                    <wp:positionV relativeFrom="margin">
                      <wp:posOffset>5238750</wp:posOffset>
                    </wp:positionV>
                    <wp:extent cx="1943100" cy="4363085"/>
                    <wp:effectExtent l="9207" t="0" r="28258" b="28257"/>
                    <wp:wrapTopAndBottom/>
                    <wp:docPr id="4" name="Autoforma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0" y="0"/>
                              <a:ext cx="1943100" cy="4363085"/>
                            </a:xfrm>
                            <a:prstGeom prst="roundRect">
                              <a:avLst>
                                <a:gd name="adj" fmla="val 7398"/>
                              </a:avLst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64E62EF" w14:textId="77777777" w:rsidR="000D203D" w:rsidRPr="00F05E04" w:rsidRDefault="000D203D" w:rsidP="000D203D">
                                <w:pPr>
                                  <w:ind w:left="0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Docente: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Ing. Veizaga Gonzales </w:t>
                                </w:r>
                                <w:proofErr w:type="spellStart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Josue</w:t>
                                </w:r>
                                <w:proofErr w:type="spellEnd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Obed</w:t>
                                </w:r>
                              </w:p>
                              <w:p w14:paraId="18365560" w14:textId="77777777" w:rsidR="000D203D" w:rsidRPr="00F05E04" w:rsidRDefault="000D203D" w:rsidP="000D203D">
                                <w:pPr>
                                  <w:ind w:left="0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Alumno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: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Osmar Javier Hidalgo Riffarachi</w:t>
                                </w:r>
                              </w:p>
                              <w:p w14:paraId="77760296" w14:textId="77777777" w:rsidR="000D203D" w:rsidRPr="00F05E04" w:rsidRDefault="000D203D" w:rsidP="000D203D">
                                <w:pPr>
                                  <w:ind w:left="0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Facultad: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FICCT</w:t>
                                </w:r>
                              </w:p>
                              <w:p w14:paraId="054E35F9" w14:textId="77777777" w:rsidR="000D203D" w:rsidRPr="00F05E04" w:rsidRDefault="000D203D" w:rsidP="000D203D">
                                <w:pPr>
                                  <w:ind w:left="0"/>
                                  <w:rPr>
                                    <w:sz w:val="22"/>
                                    <w:szCs w:val="22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Carrera: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Ing. Informática</w:t>
                                </w:r>
                              </w:p>
                              <w:p w14:paraId="24794024" w14:textId="77777777" w:rsidR="000D203D" w:rsidRPr="00F05E04" w:rsidRDefault="000D203D" w:rsidP="000D203D">
                                <w:pPr>
                                  <w:ind w:left="0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Periodo: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2/2023</w:t>
                                </w:r>
                              </w:p>
                              <w:p w14:paraId="2FF7F60A" w14:textId="77777777" w:rsidR="00FB7139" w:rsidRDefault="00FB7139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1EC7D011" id="Autoforma 2" o:spid="_x0000_s1027" style="position:absolute;left:0;text-align:left;margin-left:96.8pt;margin-top:412.5pt;width:153pt;height:343.55pt;rotation:90;z-index:-25165619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48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" o:allowincell="f" filled="f" strokecolor="black [3213]" strokeweight="1.5pt">
                    <v:textbox>
                      <w:txbxContent>
                        <w:p w14:paraId="564E62EF" w14:textId="77777777" w:rsidR="000D203D" w:rsidRPr="00F05E04" w:rsidRDefault="000D203D" w:rsidP="000D203D">
                          <w:pPr>
                            <w:ind w:left="0"/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Docente: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Ing. Veizaga Gonzales </w:t>
                          </w:r>
                          <w:proofErr w:type="spellStart"/>
                          <w:r w:rsidRPr="00F05E04">
                            <w:rPr>
                              <w:sz w:val="22"/>
                              <w:szCs w:val="22"/>
                            </w:rPr>
                            <w:t>Josue</w:t>
                          </w:r>
                          <w:proofErr w:type="spellEnd"/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Obed</w:t>
                          </w:r>
                        </w:p>
                        <w:p w14:paraId="18365560" w14:textId="77777777" w:rsidR="000D203D" w:rsidRPr="00F05E04" w:rsidRDefault="000D203D" w:rsidP="000D203D">
                          <w:pPr>
                            <w:ind w:left="0"/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Alumno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: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Osmar Javier Hidalgo Riffarachi</w:t>
                          </w:r>
                        </w:p>
                        <w:p w14:paraId="77760296" w14:textId="77777777" w:rsidR="000D203D" w:rsidRPr="00F05E04" w:rsidRDefault="000D203D" w:rsidP="000D203D">
                          <w:pPr>
                            <w:ind w:left="0"/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Facultad: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FICCT</w:t>
                          </w:r>
                        </w:p>
                        <w:p w14:paraId="054E35F9" w14:textId="77777777" w:rsidR="000D203D" w:rsidRPr="00F05E04" w:rsidRDefault="000D203D" w:rsidP="000D203D">
                          <w:pPr>
                            <w:ind w:left="0"/>
                            <w:rPr>
                              <w:sz w:val="22"/>
                              <w:szCs w:val="22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Carrera: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Ing. Informática</w:t>
                          </w:r>
                        </w:p>
                        <w:p w14:paraId="24794024" w14:textId="77777777" w:rsidR="000D203D" w:rsidRPr="00F05E04" w:rsidRDefault="000D203D" w:rsidP="000D203D">
                          <w:pPr>
                            <w:ind w:left="0"/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Periodo: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2/2023</w:t>
                          </w:r>
                        </w:p>
                        <w:p w14:paraId="2FF7F60A" w14:textId="77777777" w:rsidR="00FB7139" w:rsidRDefault="00FB7139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topAndBottom" anchorx="margin" anchory="margin"/>
                  </v:roundrect>
                </w:pict>
              </mc:Fallback>
            </mc:AlternateContent>
          </w:r>
          <w:r w:rsidRPr="00B710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6981C02" wp14:editId="647745FA">
                    <wp:simplePos x="0" y="0"/>
                    <wp:positionH relativeFrom="page">
                      <wp:posOffset>425450</wp:posOffset>
                    </wp:positionH>
                    <wp:positionV relativeFrom="page">
                      <wp:posOffset>6113145</wp:posOffset>
                    </wp:positionV>
                    <wp:extent cx="6717665" cy="928370"/>
                    <wp:effectExtent l="0" t="0" r="0" b="0"/>
                    <wp:wrapTopAndBottom/>
                    <wp:docPr id="20" name="Text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717665" cy="928370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52136E92" w14:textId="77777777" w:rsidR="00FB7139" w:rsidRPr="00B3063B" w:rsidRDefault="00B3063B" w:rsidP="00B3063B">
                                <w:pPr>
                                  <w:spacing w:line="1620" w:lineRule="exact"/>
                                  <w:ind w:left="0"/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:lang w:val="es-E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TITULO</w:t>
                                </w:r>
                              </w:p>
                            </w:txbxContent>
                          </wps:txbx>
                          <wps:bodyPr vert="horz" wrap="square" lIns="0" tIns="0" rIns="0" bIns="0" rtlCol="0" anchor="t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981C02" id="TextBox 5" o:spid="_x0000_s1028" type="#_x0000_t202" style="position:absolute;left:0;text-align:left;margin-left:33.5pt;margin-top:481.35pt;width:528.95pt;height:73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" filled="f" stroked="f">
                    <v:textbox inset="0,0,0,0">
                      <w:txbxContent>
                        <w:p w14:paraId="52136E92" w14:textId="77777777" w:rsidR="00FB7139" w:rsidRPr="00B3063B" w:rsidRDefault="00B3063B" w:rsidP="00B3063B">
                          <w:pPr>
                            <w:spacing w:line="1620" w:lineRule="exact"/>
                            <w:ind w:left="0"/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:lang w:val="es-E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TITULO</w:t>
                          </w:r>
                        </w:p>
                      </w:txbxContent>
                    </v:textbox>
                    <w10:wrap type="topAndBottom" anchorx="page" anchory="page"/>
                  </v:shape>
                </w:pict>
              </mc:Fallback>
            </mc:AlternateContent>
          </w:r>
          <w:r w:rsidR="00170A35" w:rsidRPr="00B7108A"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4EC46C13" wp14:editId="6072F017">
                <wp:simplePos x="0" y="0"/>
                <wp:positionH relativeFrom="column">
                  <wp:posOffset>4752340</wp:posOffset>
                </wp:positionH>
                <wp:positionV relativeFrom="page">
                  <wp:posOffset>1381125</wp:posOffset>
                </wp:positionV>
                <wp:extent cx="2296795" cy="3038475"/>
                <wp:effectExtent l="0" t="0" r="0" b="9525"/>
                <wp:wrapTopAndBottom/>
                <wp:docPr id="19" name="Imagen 19" descr="Index of /im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Index of /im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96795" cy="303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7108A" w:rsidRPr="00B7108A">
            <w:rPr>
              <w:noProof/>
            </w:rPr>
            <w:drawing>
              <wp:anchor distT="0" distB="0" distL="114300" distR="114300" simplePos="0" relativeHeight="251665408" behindDoc="1" locked="0" layoutInCell="1" allowOverlap="1" wp14:anchorId="34717E5E" wp14:editId="0109B817">
                <wp:simplePos x="0" y="0"/>
                <wp:positionH relativeFrom="page">
                  <wp:posOffset>1752600</wp:posOffset>
                </wp:positionH>
                <wp:positionV relativeFrom="page">
                  <wp:posOffset>276860</wp:posOffset>
                </wp:positionV>
                <wp:extent cx="2562225" cy="2566772"/>
                <wp:effectExtent l="0" t="0" r="0" b="0"/>
                <wp:wrapTopAndBottom/>
                <wp:docPr id="30" name="Imagen 30" descr="Cursos Pre-Universitarios FICCT-UAGR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n 30" descr="Cursos Pre-Universitarios FICCT-UAGR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62225" cy="25667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B7139" w:rsidRPr="00B710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CE7F8F5" wp14:editId="1A46CE76">
                    <wp:simplePos x="0" y="0"/>
                    <wp:positionH relativeFrom="page">
                      <wp:posOffset>3119120</wp:posOffset>
                    </wp:positionH>
                    <wp:positionV relativeFrom="page">
                      <wp:posOffset>-995045</wp:posOffset>
                    </wp:positionV>
                    <wp:extent cx="5886450" cy="5601335"/>
                    <wp:effectExtent l="0" t="0" r="0" b="0"/>
                    <wp:wrapTopAndBottom/>
                    <wp:docPr id="27" name="Forma libre: forma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86450" cy="5601335"/>
                            </a:xfrm>
                            <a:custGeom>
                              <a:avLst/>
                              <a:gdLst>
                                <a:gd name="connsiteX0" fmla="*/ 1401011 w 2598821"/>
                                <a:gd name="connsiteY0" fmla="*/ 2411663 h 2411663"/>
                                <a:gd name="connsiteX1" fmla="*/ 2598821 w 2598821"/>
                                <a:gd name="connsiteY1" fmla="*/ 1732548 h 2411663"/>
                                <a:gd name="connsiteX2" fmla="*/ 2598821 w 2598821"/>
                                <a:gd name="connsiteY2" fmla="*/ 0 h 2411663"/>
                                <a:gd name="connsiteX3" fmla="*/ 0 w 2598821"/>
                                <a:gd name="connsiteY3" fmla="*/ 1636295 h 2411663"/>
                                <a:gd name="connsiteX4" fmla="*/ 1401011 w 2598821"/>
                                <a:gd name="connsiteY4" fmla="*/ 2411663 h 24116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598821" h="2411663">
                                  <a:moveTo>
                                    <a:pt x="1401011" y="2411663"/>
                                  </a:moveTo>
                                  <a:lnTo>
                                    <a:pt x="2598821" y="1732548"/>
                                  </a:lnTo>
                                  <a:lnTo>
                                    <a:pt x="2598821" y="0"/>
                                  </a:lnTo>
                                  <a:lnTo>
                                    <a:pt x="0" y="1636295"/>
                                  </a:lnTo>
                                  <a:lnTo>
                                    <a:pt x="1401011" y="24116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DEF6E0" w14:textId="77777777" w:rsidR="00FB7139" w:rsidRDefault="00FB7139" w:rsidP="0022216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CE7F8F5" id="Forma libre: forma 27" o:spid="_x0000_s1029" style="position:absolute;left:0;text-align:left;margin-left:245.6pt;margin-top:-78.35pt;width:463.5pt;height:441.0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2598821,241166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" adj="-11796480,,5400" path="m1401011,2411663l2598821,1732548,2598821,,,1636295r1401011,775368xe" fillcolor="#8eaadb [1944]" stroked="f" strokeweight="1pt">
                    <v:stroke joinstyle="miter"/>
                    <v:formulas/>
                    <v:path arrowok="t" o:connecttype="custom" o:connectlocs="3173355,5601335;5886450,4024021;5886450,0;0,3800463;3173355,5601335" o:connectangles="0,0,0,0,0" textboxrect="0,0,2598821,2411663"/>
                    <v:textbox>
                      <w:txbxContent>
                        <w:p w14:paraId="7CDEF6E0" w14:textId="77777777" w:rsidR="00FB7139" w:rsidRDefault="00FB7139" w:rsidP="00222162">
                          <w:pPr>
                            <w:jc w:val="center"/>
                          </w:pPr>
                        </w:p>
                      </w:txbxContent>
                    </v:textbox>
                    <w10:wrap type="topAndBottom" anchorx="page" anchory="page"/>
                  </v:shape>
                </w:pict>
              </mc:Fallback>
            </mc:AlternateContent>
          </w:r>
          <w:r w:rsidR="00FB7139" w:rsidRPr="00B710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96B42D6" wp14:editId="12EFC78A">
                    <wp:simplePos x="0" y="0"/>
                    <wp:positionH relativeFrom="page">
                      <wp:posOffset>-596900</wp:posOffset>
                    </wp:positionH>
                    <wp:positionV relativeFrom="page">
                      <wp:posOffset>8686800</wp:posOffset>
                    </wp:positionV>
                    <wp:extent cx="1471930" cy="1696085"/>
                    <wp:effectExtent l="0" t="0" r="0" b="0"/>
                    <wp:wrapTopAndBottom/>
                    <wp:docPr id="32" name="Forma libre: forma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1471930" cy="1696085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3BB20F65" id="Forma libre: forma 32" o:spid="_x0000_s1026" style="position:absolute;margin-left:-47pt;margin-top:684pt;width:115.9pt;height:133.55pt;rotation:180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" path="m,864108l1472184,r-4572,1696212l,864108xe" fillcolor="#2f5496 [2408]" stroked="f">
                    <v:path arrowok="t" o:connecttype="custom" o:connectlocs="0,864043;1471930,0;1467359,1696085;0,864043" o:connectangles="0,0,0,0"/>
                    <w10:wrap type="topAndBottom" anchorx="page" anchory="page"/>
                  </v:shape>
                </w:pict>
              </mc:Fallback>
            </mc:AlternateContent>
          </w:r>
          <w:r w:rsidR="00FB7139" w:rsidRPr="00B710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13C6AAAA" wp14:editId="478DF1B5">
                    <wp:simplePos x="0" y="0"/>
                    <wp:positionH relativeFrom="page">
                      <wp:posOffset>6444615</wp:posOffset>
                    </wp:positionH>
                    <wp:positionV relativeFrom="page">
                      <wp:posOffset>3797300</wp:posOffset>
                    </wp:positionV>
                    <wp:extent cx="1471930" cy="1696085"/>
                    <wp:effectExtent l="0" t="0" r="0" b="0"/>
                    <wp:wrapTopAndBottom/>
                    <wp:docPr id="31" name="Forma libre: forma 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71930" cy="1696085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1B0EB91" id="Forma libre: forma 31" o:spid="_x0000_s1026" style="position:absolute;margin-left:507.45pt;margin-top:299pt;width:115.9pt;height:133.5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" path="m,864108l1472184,r-4572,1696212l,864108xe" fillcolor="#2f5496 [2408]" stroked="f">
                    <v:path arrowok="t" o:connecttype="custom" o:connectlocs="0,864043;1471930,0;1467359,1696085;0,864043" o:connectangles="0,0,0,0"/>
                    <w10:wrap type="topAndBottom" anchorx="page" anchory="page"/>
                  </v:shape>
                </w:pict>
              </mc:Fallback>
            </mc:AlternateContent>
          </w:r>
          <w:r w:rsidR="00FB7139" w:rsidRPr="00B710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B7E7E34" wp14:editId="2EBC5560">
                    <wp:simplePos x="0" y="0"/>
                    <wp:positionH relativeFrom="page">
                      <wp:posOffset>-1548130</wp:posOffset>
                    </wp:positionH>
                    <wp:positionV relativeFrom="page">
                      <wp:posOffset>3256280</wp:posOffset>
                    </wp:positionV>
                    <wp:extent cx="10273665" cy="855980"/>
                    <wp:effectExtent l="0" t="2533650" r="0" b="2534920"/>
                    <wp:wrapTopAndBottom/>
                    <wp:docPr id="23" name="Rectángul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04370">
                              <a:off x="0" y="0"/>
                              <a:ext cx="10273665" cy="855980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761722D2" id="Rectángulo 23" o:spid="_x0000_s1026" style="position:absolute;margin-left:-121.9pt;margin-top:256.4pt;width:808.95pt;height:67.4pt;rotation:1970853fd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" fillcolor="#d9e2f3 [664]" stroked="f" strokeweight="1pt">
                    <w10:wrap type="topAndBottom" anchorx="page" anchory="page"/>
                  </v:rect>
                </w:pict>
              </mc:Fallback>
            </mc:AlternateContent>
          </w:r>
          <w:r w:rsidR="00FB7139" w:rsidRPr="002342BD">
            <w:br w:type="page"/>
          </w:r>
        </w:p>
        <w:p w14:paraId="33F58B6C" w14:textId="77777777" w:rsidR="00FB7139" w:rsidRPr="002342BD" w:rsidRDefault="00FB7139" w:rsidP="002342BD">
          <w:pPr>
            <w:pStyle w:val="Sinespaciado"/>
          </w:pPr>
        </w:p>
        <w:p w14:paraId="6DF282FA" w14:textId="77777777" w:rsidR="002342BD" w:rsidRPr="002342BD" w:rsidRDefault="002342BD" w:rsidP="002342BD">
          <w:pPr>
            <w:pStyle w:val="Sinespaciado"/>
            <w:sectPr w:rsidR="002342BD" w:rsidRPr="002342BD" w:rsidSect="00FB7139">
              <w:headerReference w:type="even" r:id="rId13"/>
              <w:pgSz w:w="12242" w:h="15842" w:code="1"/>
              <w:pgMar w:top="907" w:right="601" w:bottom="737" w:left="1418" w:header="0" w:footer="0" w:gutter="0"/>
              <w:pgNumType w:start="0"/>
              <w:cols w:space="720"/>
              <w:titlePg/>
              <w:docGrid w:linePitch="381"/>
            </w:sectPr>
          </w:pPr>
        </w:p>
        <w:p w14:paraId="0BF858C1" w14:textId="7A37A8C7" w:rsidR="0099393F" w:rsidRPr="0099393F" w:rsidRDefault="00CA2A5B" w:rsidP="0099393F">
          <w:pPr>
            <w:pStyle w:val="Sinespaciado"/>
          </w:pPr>
        </w:p>
      </w:sdtContent>
    </w:sdt>
    <w:p w14:paraId="2946329F" w14:textId="1EAF594B" w:rsidR="000D203D" w:rsidRDefault="000D203D" w:rsidP="000D203D">
      <w:pPr>
        <w:pStyle w:val="Ttulo1"/>
        <w:numPr>
          <w:ilvl w:val="0"/>
          <w:numId w:val="16"/>
        </w:numPr>
        <w:spacing w:after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D66125" wp14:editId="57348C6C">
            <wp:simplePos x="0" y="0"/>
            <wp:positionH relativeFrom="column">
              <wp:posOffset>349885</wp:posOffset>
            </wp:positionH>
            <wp:positionV relativeFrom="paragraph">
              <wp:posOffset>350520</wp:posOffset>
            </wp:positionV>
            <wp:extent cx="5949315" cy="7934325"/>
            <wp:effectExtent l="0" t="0" r="0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Modelo # 1</w:t>
      </w:r>
    </w:p>
    <w:p w14:paraId="31562122" w14:textId="4FCD92AF" w:rsidR="000D203D" w:rsidRDefault="000D203D" w:rsidP="000D203D">
      <w:pPr>
        <w:rPr>
          <w:lang w:val="es-ES" w:eastAsia="es-BO"/>
        </w:rPr>
      </w:pPr>
    </w:p>
    <w:p w14:paraId="6A67F59C" w14:textId="31464E18" w:rsidR="000D203D" w:rsidRPr="000D203D" w:rsidRDefault="000D203D" w:rsidP="000D203D">
      <w:pPr>
        <w:rPr>
          <w:lang w:val="es-ES" w:eastAsia="es-BO"/>
        </w:rPr>
      </w:pPr>
    </w:p>
    <w:p w14:paraId="3D10CDBC" w14:textId="631ED6A2" w:rsidR="000D203D" w:rsidRPr="000D203D" w:rsidRDefault="000D203D" w:rsidP="000D203D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0E22B799" w14:textId="480160B2" w:rsidR="000D203D" w:rsidRPr="000D203D" w:rsidRDefault="0099393F" w:rsidP="000D203D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  <w:lang w:val="es-ES" w:eastAsia="es-BO"/>
        </w:rPr>
        <w:drawing>
          <wp:anchor distT="0" distB="0" distL="114300" distR="114300" simplePos="0" relativeHeight="251669504" behindDoc="0" locked="0" layoutInCell="1" allowOverlap="1" wp14:anchorId="59909F77" wp14:editId="2592579B">
            <wp:simplePos x="0" y="0"/>
            <wp:positionH relativeFrom="column">
              <wp:posOffset>-996315</wp:posOffset>
            </wp:positionH>
            <wp:positionV relativeFrom="paragraph">
              <wp:posOffset>1705610</wp:posOffset>
            </wp:positionV>
            <wp:extent cx="7920355" cy="5240655"/>
            <wp:effectExtent l="6350" t="0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5"/>
                    <a:stretch/>
                  </pic:blipFill>
                  <pic:spPr bwMode="auto">
                    <a:xfrm rot="16200000">
                      <a:off x="0" y="0"/>
                      <a:ext cx="792035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03D" w:rsidRPr="000D203D">
        <w:rPr>
          <w:b/>
          <w:bCs/>
          <w:noProof/>
          <w:color w:val="C00000"/>
        </w:rPr>
        <w:t xml:space="preserve">Modelo # </w:t>
      </w:r>
      <w:r w:rsidR="000D203D" w:rsidRPr="000D203D">
        <w:rPr>
          <w:b/>
          <w:bCs/>
          <w:noProof/>
          <w:color w:val="C00000"/>
        </w:rPr>
        <w:t>2</w:t>
      </w:r>
    </w:p>
    <w:p w14:paraId="6A6CBE82" w14:textId="7B783F5B" w:rsidR="000D203D" w:rsidRPr="000D203D" w:rsidRDefault="000D203D" w:rsidP="000D203D">
      <w:pPr>
        <w:rPr>
          <w:lang w:val="es-ES" w:eastAsia="es-BO"/>
        </w:rPr>
      </w:pPr>
    </w:p>
    <w:p w14:paraId="6040BCBD" w14:textId="2578D786" w:rsidR="000D203D" w:rsidRPr="000D203D" w:rsidRDefault="000D203D" w:rsidP="000D203D">
      <w:pPr>
        <w:rPr>
          <w:lang w:val="es-ES" w:eastAsia="es-BO"/>
        </w:rPr>
      </w:pPr>
    </w:p>
    <w:p w14:paraId="0EF05C11" w14:textId="55DC97E3" w:rsidR="0099393F" w:rsidRPr="0099393F" w:rsidRDefault="0099393F" w:rsidP="0099393F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14C01DF8" w14:textId="7E83E0C2" w:rsidR="0099393F" w:rsidRPr="000D203D" w:rsidRDefault="0099393F" w:rsidP="0099393F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</w:rPr>
        <w:drawing>
          <wp:anchor distT="0" distB="0" distL="114300" distR="114300" simplePos="0" relativeHeight="251670528" behindDoc="0" locked="0" layoutInCell="1" allowOverlap="1" wp14:anchorId="39DD7F62" wp14:editId="549700E3">
            <wp:simplePos x="0" y="0"/>
            <wp:positionH relativeFrom="column">
              <wp:posOffset>340360</wp:posOffset>
            </wp:positionH>
            <wp:positionV relativeFrom="paragraph">
              <wp:posOffset>360045</wp:posOffset>
            </wp:positionV>
            <wp:extent cx="5951220" cy="7572375"/>
            <wp:effectExtent l="0" t="0" r="0" b="952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03D">
        <w:rPr>
          <w:b/>
          <w:bCs/>
          <w:noProof/>
          <w:color w:val="C00000"/>
        </w:rPr>
        <w:t xml:space="preserve">Modelo # </w:t>
      </w:r>
      <w:r>
        <w:rPr>
          <w:b/>
          <w:bCs/>
          <w:noProof/>
          <w:color w:val="C00000"/>
        </w:rPr>
        <w:t>3</w:t>
      </w:r>
    </w:p>
    <w:p w14:paraId="35D4F714" w14:textId="018C4D73" w:rsidR="0099393F" w:rsidRPr="000D203D" w:rsidRDefault="0099393F" w:rsidP="000D203D">
      <w:pPr>
        <w:rPr>
          <w:lang w:val="es-ES" w:eastAsia="es-BO"/>
        </w:rPr>
      </w:pPr>
    </w:p>
    <w:p w14:paraId="30311993" w14:textId="55CD4611" w:rsidR="000D203D" w:rsidRDefault="000D203D" w:rsidP="000D203D">
      <w:pPr>
        <w:tabs>
          <w:tab w:val="left" w:pos="2955"/>
        </w:tabs>
        <w:rPr>
          <w:lang w:val="es-ES" w:eastAsia="es-BO"/>
        </w:rPr>
      </w:pPr>
    </w:p>
    <w:p w14:paraId="31449DA7" w14:textId="545F726D" w:rsidR="0099393F" w:rsidRPr="0099393F" w:rsidRDefault="0099393F" w:rsidP="0099393F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5FCE362A" w14:textId="3424106C" w:rsidR="0099393F" w:rsidRPr="0099393F" w:rsidRDefault="0099393F" w:rsidP="0099393F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 w:rsidRPr="000D203D">
        <w:rPr>
          <w:b/>
          <w:bCs/>
          <w:noProof/>
          <w:color w:val="C00000"/>
        </w:rPr>
        <w:t xml:space="preserve">Modelo # </w:t>
      </w:r>
      <w:r>
        <w:rPr>
          <w:b/>
          <w:bCs/>
          <w:noProof/>
          <w:color w:val="C00000"/>
        </w:rPr>
        <w:t>4</w:t>
      </w:r>
    </w:p>
    <w:p w14:paraId="6696CBE2" w14:textId="70721A42" w:rsidR="0099393F" w:rsidRDefault="0099393F" w:rsidP="0099393F">
      <w:pPr>
        <w:pStyle w:val="Prrafodelista"/>
        <w:ind w:left="644" w:firstLine="0"/>
        <w:rPr>
          <w:b/>
          <w:bCs/>
          <w:noProof/>
          <w:color w:val="C00000"/>
        </w:rPr>
      </w:pPr>
      <w:r>
        <w:rPr>
          <w:b/>
          <w:bCs/>
          <w:noProof/>
          <w:color w:val="C00000"/>
          <w:lang w:val="es-ES" w:eastAsia="es-BO"/>
        </w:rPr>
        <w:drawing>
          <wp:anchor distT="0" distB="0" distL="114300" distR="114300" simplePos="0" relativeHeight="251671552" behindDoc="0" locked="0" layoutInCell="1" allowOverlap="1" wp14:anchorId="0D889012" wp14:editId="07B9CCBE">
            <wp:simplePos x="0" y="0"/>
            <wp:positionH relativeFrom="column">
              <wp:posOffset>363855</wp:posOffset>
            </wp:positionH>
            <wp:positionV relativeFrom="paragraph">
              <wp:posOffset>189230</wp:posOffset>
            </wp:positionV>
            <wp:extent cx="5930900" cy="7639050"/>
            <wp:effectExtent l="0" t="0" r="0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C3709" w14:textId="4EC021F9" w:rsidR="0099393F" w:rsidRPr="000D203D" w:rsidRDefault="0099393F" w:rsidP="0099393F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3F05E27A" w14:textId="7DF04499" w:rsidR="0099393F" w:rsidRDefault="0099393F" w:rsidP="000D203D">
      <w:pPr>
        <w:tabs>
          <w:tab w:val="left" w:pos="2955"/>
        </w:tabs>
        <w:rPr>
          <w:lang w:val="es-ES" w:eastAsia="es-BO"/>
        </w:rPr>
      </w:pPr>
    </w:p>
    <w:p w14:paraId="4C49108D" w14:textId="19D55B5C" w:rsidR="0099393F" w:rsidRPr="0099393F" w:rsidRDefault="0099393F" w:rsidP="0099393F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66A305B8" w14:textId="291E8681" w:rsidR="0099393F" w:rsidRPr="000D203D" w:rsidRDefault="0099393F" w:rsidP="0099393F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</w:rPr>
        <w:drawing>
          <wp:anchor distT="0" distB="0" distL="114300" distR="114300" simplePos="0" relativeHeight="251672576" behindDoc="0" locked="0" layoutInCell="1" allowOverlap="1" wp14:anchorId="2E743040" wp14:editId="155B3156">
            <wp:simplePos x="0" y="0"/>
            <wp:positionH relativeFrom="column">
              <wp:posOffset>349885</wp:posOffset>
            </wp:positionH>
            <wp:positionV relativeFrom="paragraph">
              <wp:posOffset>360045</wp:posOffset>
            </wp:positionV>
            <wp:extent cx="5956935" cy="7943850"/>
            <wp:effectExtent l="0" t="0" r="571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03D">
        <w:rPr>
          <w:b/>
          <w:bCs/>
          <w:noProof/>
          <w:color w:val="C00000"/>
        </w:rPr>
        <w:t xml:space="preserve">Modelo # </w:t>
      </w:r>
      <w:r>
        <w:rPr>
          <w:b/>
          <w:bCs/>
          <w:noProof/>
          <w:color w:val="C00000"/>
        </w:rPr>
        <w:t>5</w:t>
      </w:r>
    </w:p>
    <w:p w14:paraId="6ABCC373" w14:textId="66805BEC" w:rsidR="0099393F" w:rsidRDefault="0099393F" w:rsidP="000D203D">
      <w:pPr>
        <w:tabs>
          <w:tab w:val="left" w:pos="2955"/>
        </w:tabs>
        <w:rPr>
          <w:lang w:val="es-ES" w:eastAsia="es-BO"/>
        </w:rPr>
      </w:pPr>
    </w:p>
    <w:p w14:paraId="6D9FC07D" w14:textId="77777777" w:rsidR="0099393F" w:rsidRPr="0099393F" w:rsidRDefault="0099393F" w:rsidP="0099393F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36DFE37F" w14:textId="51F948A0" w:rsidR="0099393F" w:rsidRPr="0099393F" w:rsidRDefault="0099393F" w:rsidP="0099393F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noProof/>
          <w:lang w:val="es-ES" w:eastAsia="es-BO"/>
        </w:rPr>
        <w:drawing>
          <wp:anchor distT="0" distB="0" distL="114300" distR="114300" simplePos="0" relativeHeight="251673600" behindDoc="0" locked="0" layoutInCell="1" allowOverlap="1" wp14:anchorId="4B0B169C" wp14:editId="7D087DC2">
            <wp:simplePos x="0" y="0"/>
            <wp:positionH relativeFrom="column">
              <wp:posOffset>344805</wp:posOffset>
            </wp:positionH>
            <wp:positionV relativeFrom="paragraph">
              <wp:posOffset>359410</wp:posOffset>
            </wp:positionV>
            <wp:extent cx="5200650" cy="8273415"/>
            <wp:effectExtent l="0" t="0" r="0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41"/>
                    <a:stretch/>
                  </pic:blipFill>
                  <pic:spPr bwMode="auto">
                    <a:xfrm>
                      <a:off x="0" y="0"/>
                      <a:ext cx="5200650" cy="82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03D">
        <w:rPr>
          <w:b/>
          <w:bCs/>
          <w:noProof/>
          <w:color w:val="C00000"/>
        </w:rPr>
        <w:t xml:space="preserve">Modelo # </w:t>
      </w:r>
      <w:r>
        <w:rPr>
          <w:b/>
          <w:bCs/>
          <w:noProof/>
          <w:color w:val="C00000"/>
        </w:rPr>
        <w:t>6</w:t>
      </w:r>
    </w:p>
    <w:p w14:paraId="42DC77E8" w14:textId="4AAA2FC7" w:rsidR="0099393F" w:rsidRPr="001B3839" w:rsidRDefault="0099393F" w:rsidP="001B3839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52019835" w14:textId="75BBA5FC" w:rsidR="0099393F" w:rsidRPr="000D203D" w:rsidRDefault="0099393F" w:rsidP="00FB77C3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  <w:lang w:val="es-ES" w:eastAsia="es-BO"/>
        </w:rPr>
        <w:lastRenderedPageBreak/>
        <w:drawing>
          <wp:anchor distT="0" distB="0" distL="114300" distR="114300" simplePos="0" relativeHeight="251676672" behindDoc="0" locked="0" layoutInCell="1" allowOverlap="1" wp14:anchorId="4A35FB08" wp14:editId="356FCFF7">
            <wp:simplePos x="0" y="0"/>
            <wp:positionH relativeFrom="column">
              <wp:posOffset>363855</wp:posOffset>
            </wp:positionH>
            <wp:positionV relativeFrom="paragraph">
              <wp:posOffset>368935</wp:posOffset>
            </wp:positionV>
            <wp:extent cx="5763895" cy="8277225"/>
            <wp:effectExtent l="0" t="0" r="8255" b="952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1" b="8873"/>
                    <a:stretch/>
                  </pic:blipFill>
                  <pic:spPr bwMode="auto">
                    <a:xfrm>
                      <a:off x="0" y="0"/>
                      <a:ext cx="576389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05629" w14:textId="223046C3" w:rsidR="00FB77C3" w:rsidRPr="000D203D" w:rsidRDefault="00FB77C3" w:rsidP="00FB77C3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 w:rsidRPr="000D203D">
        <w:rPr>
          <w:b/>
          <w:bCs/>
          <w:noProof/>
          <w:color w:val="C00000"/>
        </w:rPr>
        <w:t xml:space="preserve">Modelo # </w:t>
      </w:r>
      <w:r w:rsidR="001B3839">
        <w:rPr>
          <w:b/>
          <w:bCs/>
          <w:noProof/>
          <w:color w:val="C00000"/>
        </w:rPr>
        <w:t>7</w:t>
      </w:r>
    </w:p>
    <w:p w14:paraId="62681B29" w14:textId="3ADBB75F" w:rsidR="00FB77C3" w:rsidRDefault="00FB77C3" w:rsidP="00FB77C3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1A16970C" w14:textId="77777777" w:rsidR="00FB77C3" w:rsidRPr="00FB77C3" w:rsidRDefault="00FB77C3" w:rsidP="00FB77C3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40B85C80" w14:textId="49C41A2A" w:rsidR="00FB77C3" w:rsidRPr="00FB77C3" w:rsidRDefault="00FB77C3" w:rsidP="00FB77C3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</w:rPr>
        <w:drawing>
          <wp:anchor distT="0" distB="0" distL="114300" distR="114300" simplePos="0" relativeHeight="251677696" behindDoc="0" locked="0" layoutInCell="1" allowOverlap="1" wp14:anchorId="56E9F599" wp14:editId="4D688794">
            <wp:simplePos x="0" y="0"/>
            <wp:positionH relativeFrom="column">
              <wp:posOffset>349885</wp:posOffset>
            </wp:positionH>
            <wp:positionV relativeFrom="paragraph">
              <wp:posOffset>350520</wp:posOffset>
            </wp:positionV>
            <wp:extent cx="5946140" cy="7315200"/>
            <wp:effectExtent l="0" t="0" r="0" b="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8" b="16867"/>
                    <a:stretch/>
                  </pic:blipFill>
                  <pic:spPr bwMode="auto">
                    <a:xfrm>
                      <a:off x="0" y="0"/>
                      <a:ext cx="594614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03D">
        <w:rPr>
          <w:b/>
          <w:bCs/>
          <w:noProof/>
          <w:color w:val="C00000"/>
        </w:rPr>
        <w:t xml:space="preserve">Modelo # </w:t>
      </w:r>
      <w:r w:rsidR="001B3839">
        <w:rPr>
          <w:b/>
          <w:bCs/>
          <w:noProof/>
          <w:color w:val="C00000"/>
        </w:rPr>
        <w:t>8</w:t>
      </w:r>
    </w:p>
    <w:p w14:paraId="1008B225" w14:textId="77777777" w:rsidR="00FB77C3" w:rsidRPr="00FB77C3" w:rsidRDefault="00FB77C3" w:rsidP="00FB77C3">
      <w:pPr>
        <w:rPr>
          <w:b/>
          <w:bCs/>
          <w:color w:val="C00000"/>
          <w:lang w:val="es-ES" w:eastAsia="es-BO"/>
        </w:rPr>
      </w:pPr>
    </w:p>
    <w:p w14:paraId="4E1AE0E1" w14:textId="4D4E79A3" w:rsidR="0099393F" w:rsidRDefault="0099393F" w:rsidP="000D203D">
      <w:pPr>
        <w:tabs>
          <w:tab w:val="left" w:pos="2955"/>
        </w:tabs>
        <w:rPr>
          <w:b/>
          <w:bCs/>
          <w:noProof/>
          <w:color w:val="C00000"/>
          <w:lang w:val="es-ES" w:eastAsia="es-BO"/>
        </w:rPr>
      </w:pPr>
    </w:p>
    <w:p w14:paraId="422B9C0E" w14:textId="77777777" w:rsidR="00FB77C3" w:rsidRDefault="00FB77C3" w:rsidP="000D203D">
      <w:pPr>
        <w:tabs>
          <w:tab w:val="left" w:pos="2955"/>
        </w:tabs>
        <w:rPr>
          <w:noProof/>
          <w:lang w:val="es-ES" w:eastAsia="es-BO"/>
        </w:rPr>
      </w:pPr>
    </w:p>
    <w:p w14:paraId="6D8C3526" w14:textId="2FE53E77" w:rsidR="0099393F" w:rsidRDefault="00FB77C3" w:rsidP="000D203D">
      <w:pPr>
        <w:tabs>
          <w:tab w:val="left" w:pos="2955"/>
        </w:tabs>
        <w:rPr>
          <w:lang w:val="es-ES" w:eastAsia="es-BO"/>
        </w:rPr>
      </w:pPr>
      <w:r>
        <w:rPr>
          <w:noProof/>
          <w:lang w:val="es-ES" w:eastAsia="es-BO"/>
        </w:rPr>
        <w:lastRenderedPageBreak/>
        <w:drawing>
          <wp:anchor distT="0" distB="0" distL="114300" distR="114300" simplePos="0" relativeHeight="251678720" behindDoc="0" locked="0" layoutInCell="1" allowOverlap="1" wp14:anchorId="56C6EFF2" wp14:editId="0B4C00F2">
            <wp:simplePos x="0" y="0"/>
            <wp:positionH relativeFrom="column">
              <wp:posOffset>363855</wp:posOffset>
            </wp:positionH>
            <wp:positionV relativeFrom="paragraph">
              <wp:posOffset>187960</wp:posOffset>
            </wp:positionV>
            <wp:extent cx="5927090" cy="6572250"/>
            <wp:effectExtent l="0" t="0" r="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b="22895"/>
                    <a:stretch/>
                  </pic:blipFill>
                  <pic:spPr bwMode="auto">
                    <a:xfrm>
                      <a:off x="0" y="0"/>
                      <a:ext cx="592709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A3167" w14:textId="1E65EB8D" w:rsidR="00FB77C3" w:rsidRPr="00FB77C3" w:rsidRDefault="00FB77C3" w:rsidP="00FB77C3">
      <w:pPr>
        <w:rPr>
          <w:lang w:val="es-ES" w:eastAsia="es-BO"/>
        </w:rPr>
      </w:pPr>
    </w:p>
    <w:p w14:paraId="470A3D5D" w14:textId="6EE0FB03" w:rsidR="00FB77C3" w:rsidRPr="00FB77C3" w:rsidRDefault="00FB77C3" w:rsidP="00FB77C3">
      <w:pPr>
        <w:rPr>
          <w:lang w:val="es-ES" w:eastAsia="es-BO"/>
        </w:rPr>
      </w:pPr>
    </w:p>
    <w:p w14:paraId="480AA750" w14:textId="6F607839" w:rsidR="00FB77C3" w:rsidRDefault="00FB77C3" w:rsidP="00FB77C3">
      <w:pPr>
        <w:tabs>
          <w:tab w:val="left" w:pos="3105"/>
        </w:tabs>
        <w:rPr>
          <w:lang w:val="es-ES" w:eastAsia="es-BO"/>
        </w:rPr>
      </w:pPr>
      <w:r>
        <w:rPr>
          <w:lang w:val="es-ES" w:eastAsia="es-BO"/>
        </w:rPr>
        <w:tab/>
      </w:r>
    </w:p>
    <w:p w14:paraId="62F127B4" w14:textId="588D0E1D" w:rsidR="00FB77C3" w:rsidRDefault="00FB77C3" w:rsidP="00FB77C3">
      <w:pPr>
        <w:tabs>
          <w:tab w:val="left" w:pos="3105"/>
        </w:tabs>
        <w:rPr>
          <w:lang w:val="es-ES" w:eastAsia="es-BO"/>
        </w:rPr>
      </w:pPr>
    </w:p>
    <w:p w14:paraId="366353B0" w14:textId="1B8E6905" w:rsidR="00FB77C3" w:rsidRDefault="00FB77C3" w:rsidP="00FB77C3">
      <w:pPr>
        <w:tabs>
          <w:tab w:val="left" w:pos="3105"/>
        </w:tabs>
        <w:rPr>
          <w:lang w:val="es-ES" w:eastAsia="es-BO"/>
        </w:rPr>
      </w:pPr>
    </w:p>
    <w:p w14:paraId="415FB5BD" w14:textId="0FCBF419" w:rsidR="00FB77C3" w:rsidRDefault="00FB77C3" w:rsidP="00FB77C3">
      <w:pPr>
        <w:tabs>
          <w:tab w:val="left" w:pos="3105"/>
        </w:tabs>
        <w:rPr>
          <w:lang w:val="es-ES" w:eastAsia="es-BO"/>
        </w:rPr>
      </w:pPr>
    </w:p>
    <w:p w14:paraId="49A9BCAB" w14:textId="046B7A7C" w:rsidR="00FB77C3" w:rsidRPr="00FB77C3" w:rsidRDefault="00FB77C3" w:rsidP="00FB77C3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p w14:paraId="65FDECC0" w14:textId="2377B84D" w:rsidR="00FB77C3" w:rsidRPr="000D203D" w:rsidRDefault="00FB77C3" w:rsidP="00FB77C3">
      <w:pPr>
        <w:pStyle w:val="Prrafodelista"/>
        <w:numPr>
          <w:ilvl w:val="0"/>
          <w:numId w:val="16"/>
        </w:numPr>
        <w:rPr>
          <w:b/>
          <w:bCs/>
          <w:color w:val="C00000"/>
          <w:lang w:val="es-ES" w:eastAsia="es-BO"/>
        </w:rPr>
      </w:pPr>
      <w:r>
        <w:rPr>
          <w:b/>
          <w:bCs/>
          <w:noProof/>
          <w:color w:val="C00000"/>
          <w:lang w:val="es-ES" w:eastAsia="es-BO"/>
        </w:rPr>
        <w:drawing>
          <wp:anchor distT="0" distB="0" distL="114300" distR="114300" simplePos="0" relativeHeight="251679744" behindDoc="0" locked="0" layoutInCell="1" allowOverlap="1" wp14:anchorId="5F1E2022" wp14:editId="2B532AAE">
            <wp:simplePos x="0" y="0"/>
            <wp:positionH relativeFrom="column">
              <wp:posOffset>359410</wp:posOffset>
            </wp:positionH>
            <wp:positionV relativeFrom="paragraph">
              <wp:posOffset>359410</wp:posOffset>
            </wp:positionV>
            <wp:extent cx="5457190" cy="8277225"/>
            <wp:effectExtent l="0" t="0" r="0" b="9525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5"/>
                    <a:stretch/>
                  </pic:blipFill>
                  <pic:spPr bwMode="auto">
                    <a:xfrm>
                      <a:off x="0" y="0"/>
                      <a:ext cx="5457190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03D">
        <w:rPr>
          <w:b/>
          <w:bCs/>
          <w:noProof/>
          <w:color w:val="C00000"/>
        </w:rPr>
        <w:t xml:space="preserve">Modelo # </w:t>
      </w:r>
      <w:r w:rsidR="001B3839">
        <w:rPr>
          <w:b/>
          <w:bCs/>
          <w:noProof/>
          <w:color w:val="C00000"/>
        </w:rPr>
        <w:t>9</w:t>
      </w:r>
    </w:p>
    <w:p w14:paraId="253738C3" w14:textId="4167C994" w:rsidR="00FB77C3" w:rsidRPr="001B3839" w:rsidRDefault="00FB77C3" w:rsidP="001B3839">
      <w:pPr>
        <w:pStyle w:val="Prrafodelista"/>
        <w:ind w:left="644" w:firstLine="0"/>
        <w:rPr>
          <w:b/>
          <w:bCs/>
          <w:color w:val="C00000"/>
          <w:lang w:val="es-ES" w:eastAsia="es-BO"/>
        </w:rPr>
      </w:pPr>
    </w:p>
    <w:sectPr w:rsidR="00FB77C3" w:rsidRPr="001B3839" w:rsidSect="00B7108A">
      <w:headerReference w:type="even" r:id="rId24"/>
      <w:headerReference w:type="default" r:id="rId25"/>
      <w:footerReference w:type="default" r:id="rId26"/>
      <w:headerReference w:type="first" r:id="rId27"/>
      <w:pgSz w:w="12242" w:h="15842" w:code="1"/>
      <w:pgMar w:top="964" w:right="567" w:bottom="680" w:left="1474" w:header="567" w:footer="227" w:gutter="0"/>
      <w:pgBorders>
        <w:top w:val="single" w:sz="12" w:space="0" w:color="C00000"/>
        <w:left w:val="single" w:sz="12" w:space="0" w:color="C00000"/>
        <w:bottom w:val="single" w:sz="12" w:space="0" w:color="C00000"/>
        <w:right w:val="single" w:sz="12" w:space="0" w:color="C00000"/>
      </w:pgBorders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63EE1" w14:textId="77777777" w:rsidR="00CA2A5B" w:rsidRDefault="00CA2A5B" w:rsidP="002A58DC">
      <w:r>
        <w:separator/>
      </w:r>
    </w:p>
  </w:endnote>
  <w:endnote w:type="continuationSeparator" w:id="0">
    <w:p w14:paraId="70C7C720" w14:textId="77777777" w:rsidR="00CA2A5B" w:rsidRDefault="00CA2A5B" w:rsidP="002A5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rlow Light">
    <w:altName w:val="Barlow Light"/>
    <w:charset w:val="00"/>
    <w:family w:val="auto"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40000"/>
      </w:rPr>
      <w:id w:val="2080167537"/>
      <w:docPartObj>
        <w:docPartGallery w:val="Page Numbers (Bottom of Page)"/>
        <w:docPartUnique/>
      </w:docPartObj>
    </w:sdtPr>
    <w:sdtEndPr/>
    <w:sdtContent>
      <w:p w14:paraId="3900628A" w14:textId="77777777" w:rsidR="00454762" w:rsidRPr="00804C2C" w:rsidRDefault="00B7108A" w:rsidP="00B7108A">
        <w:pPr>
          <w:pStyle w:val="Sinespaciado"/>
          <w:ind w:left="0" w:right="0"/>
          <w:jc w:val="right"/>
          <w:rPr>
            <w:rStyle w:val="SinespaciadoCar"/>
            <w:color w:val="740000"/>
          </w:rPr>
        </w:pPr>
        <w:r w:rsidRPr="00804C2C">
          <w:rPr>
            <w:color w:val="740000"/>
          </w:rPr>
          <w:fldChar w:fldCharType="begin"/>
        </w:r>
        <w:r w:rsidRPr="00804C2C">
          <w:rPr>
            <w:color w:val="740000"/>
          </w:rPr>
          <w:instrText>PAGE   \* MERGEFORMAT</w:instrText>
        </w:r>
        <w:r w:rsidRPr="00804C2C">
          <w:rPr>
            <w:color w:val="740000"/>
          </w:rPr>
          <w:fldChar w:fldCharType="separate"/>
        </w:r>
        <w:r w:rsidRPr="00804C2C">
          <w:rPr>
            <w:color w:val="740000"/>
            <w:lang w:val="es-ES"/>
          </w:rPr>
          <w:t>2</w:t>
        </w:r>
        <w:r w:rsidRPr="00804C2C">
          <w:rPr>
            <w:color w:val="74000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8E21B" w14:textId="77777777" w:rsidR="00CA2A5B" w:rsidRDefault="00CA2A5B" w:rsidP="002A58DC">
      <w:r>
        <w:separator/>
      </w:r>
    </w:p>
  </w:footnote>
  <w:footnote w:type="continuationSeparator" w:id="0">
    <w:p w14:paraId="4B8C062D" w14:textId="77777777" w:rsidR="00CA2A5B" w:rsidRDefault="00CA2A5B" w:rsidP="002A58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5A35B" w14:textId="77777777" w:rsidR="00FB7139" w:rsidRDefault="00CA2A5B" w:rsidP="009B0545">
    <w:pPr>
      <w:pStyle w:val="Encabezado"/>
    </w:pPr>
    <w:r>
      <w:rPr>
        <w:noProof/>
      </w:rPr>
      <w:pict w14:anchorId="7A1231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100141" o:spid="_x0000_s2066" type="#_x0000_t75" style="position:absolute;left:0;text-align:left;margin-left:0;margin-top:0;width:510pt;height:708.95pt;z-index:-251657216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CF408" w14:textId="77777777" w:rsidR="00170A35" w:rsidRDefault="00CA2A5B">
    <w:pPr>
      <w:pStyle w:val="Encabezado"/>
    </w:pPr>
    <w:r>
      <w:rPr>
        <w:noProof/>
      </w:rPr>
      <w:pict w14:anchorId="270244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100144" o:spid="_x0000_s2069" type="#_x0000_t75" style="position:absolute;left:0;text-align:left;margin-left:0;margin-top:0;width:510pt;height:708.95pt;z-index:-251654144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2BB4D" w14:textId="3DE2F1EB" w:rsidR="00454762" w:rsidRPr="00804C2C" w:rsidRDefault="00CA2A5B" w:rsidP="00B7108A">
    <w:pPr>
      <w:pStyle w:val="Sinespaciado"/>
      <w:ind w:left="0" w:right="0"/>
      <w:rPr>
        <w:color w:val="740000"/>
      </w:rPr>
    </w:pPr>
    <w:r>
      <w:rPr>
        <w:noProof/>
        <w:color w:val="740000"/>
      </w:rPr>
      <w:pict w14:anchorId="1D149C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100145" o:spid="_x0000_s2070" type="#_x0000_t75" style="position:absolute;margin-left:0;margin-top:0;width:511.3pt;height:710.75pt;z-index:-251653120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page"/>
        </v:shape>
      </w:pict>
    </w:r>
    <w:sdt>
      <w:sdtPr>
        <w:rPr>
          <w:color w:val="740000"/>
        </w:rPr>
        <w:alias w:val="Título"/>
        <w:id w:val="78404852"/>
        <w:placeholder>
          <w:docPart w:val="596188D8120A4BE7A3CE2AB5734A9544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0D203D">
          <w:rPr>
            <w:color w:val="740000"/>
          </w:rPr>
          <w:t>MODELOS DE EXAMEN III</w:t>
        </w:r>
      </w:sdtContent>
    </w:sdt>
    <w:r w:rsidR="00EC451D" w:rsidRPr="00804C2C">
      <w:rPr>
        <w:color w:val="740000"/>
      </w:rPr>
      <w:ptab w:relativeTo="margin" w:alignment="right" w:leader="none"/>
    </w:r>
    <w:r w:rsidR="000D203D">
      <w:rPr>
        <w:color w:val="740000"/>
      </w:rPr>
      <w:t>BASE DE DATOS 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42A83" w14:textId="77777777" w:rsidR="00170A35" w:rsidRDefault="00CA2A5B">
    <w:pPr>
      <w:pStyle w:val="Encabezado"/>
    </w:pPr>
    <w:r>
      <w:rPr>
        <w:noProof/>
      </w:rPr>
      <w:pict w14:anchorId="3AB61C5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07100143" o:spid="_x0000_s2068" type="#_x0000_t75" style="position:absolute;left:0;text-align:left;margin-left:0;margin-top:0;width:510pt;height:708.95pt;z-index:-251655168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5D8004A"/>
    <w:lvl w:ilvl="0">
      <w:start w:val="1"/>
      <w:numFmt w:val="decimal"/>
      <w:pStyle w:val="Listaconnmeros5"/>
      <w:lvlText w:val="%1."/>
      <w:lvlJc w:val="left"/>
      <w:pPr>
        <w:tabs>
          <w:tab w:val="num" w:pos="948"/>
        </w:tabs>
        <w:ind w:left="948" w:hanging="360"/>
      </w:pPr>
    </w:lvl>
  </w:abstractNum>
  <w:abstractNum w:abstractNumId="1" w15:restartNumberingAfterBreak="0">
    <w:nsid w:val="FFFFFF7D"/>
    <w:multiLevelType w:val="singleLevel"/>
    <w:tmpl w:val="368032D4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8CB02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D6D07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D8E532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6BCB8A4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BA0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2F44CA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5026A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F451A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FEA0C1A"/>
    <w:multiLevelType w:val="hybridMultilevel"/>
    <w:tmpl w:val="42AAF61E"/>
    <w:lvl w:ilvl="0" w:tplc="53181408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b/>
        <w:bCs w:val="0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2BA6369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52131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7F86DA5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7FC50353"/>
    <w:multiLevelType w:val="hybridMultilevel"/>
    <w:tmpl w:val="6C6E1BD2"/>
    <w:lvl w:ilvl="0" w:tplc="B448D22C">
      <w:start w:val="1"/>
      <w:numFmt w:val="decimal"/>
      <w:pStyle w:val="Ttulo1"/>
      <w:lvlText w:val="%1."/>
      <w:lvlJc w:val="left"/>
      <w:pPr>
        <w:ind w:left="644" w:hanging="360"/>
      </w:pPr>
    </w:lvl>
    <w:lvl w:ilvl="1" w:tplc="9B36F15A">
      <w:start w:val="1"/>
      <w:numFmt w:val="lowerLetter"/>
      <w:pStyle w:val="Ttulo2"/>
      <w:lvlText w:val="%2."/>
      <w:lvlJc w:val="left"/>
      <w:pPr>
        <w:ind w:left="1364" w:hanging="360"/>
      </w:pPr>
    </w:lvl>
    <w:lvl w:ilvl="2" w:tplc="883E15D2">
      <w:start w:val="1"/>
      <w:numFmt w:val="bullet"/>
      <w:pStyle w:val="Ttulo3"/>
      <w:lvlText w:val=""/>
      <w:lvlJc w:val="left"/>
      <w:pPr>
        <w:ind w:left="748" w:hanging="180"/>
      </w:pPr>
      <w:rPr>
        <w:rFonts w:ascii="Symbol" w:hAnsi="Symbol" w:hint="default"/>
        <w:color w:val="C00000"/>
      </w:rPr>
    </w:lvl>
    <w:lvl w:ilvl="3" w:tplc="400A000F" w:tentative="1">
      <w:start w:val="1"/>
      <w:numFmt w:val="decimal"/>
      <w:lvlText w:val="%4."/>
      <w:lvlJc w:val="left"/>
      <w:pPr>
        <w:ind w:left="2804" w:hanging="360"/>
      </w:pPr>
    </w:lvl>
    <w:lvl w:ilvl="4" w:tplc="400A0019" w:tentative="1">
      <w:start w:val="1"/>
      <w:numFmt w:val="lowerLetter"/>
      <w:lvlText w:val="%5."/>
      <w:lvlJc w:val="left"/>
      <w:pPr>
        <w:ind w:left="3524" w:hanging="360"/>
      </w:pPr>
    </w:lvl>
    <w:lvl w:ilvl="5" w:tplc="400A001B" w:tentative="1">
      <w:start w:val="1"/>
      <w:numFmt w:val="lowerRoman"/>
      <w:lvlText w:val="%6."/>
      <w:lvlJc w:val="right"/>
      <w:pPr>
        <w:ind w:left="4244" w:hanging="180"/>
      </w:pPr>
    </w:lvl>
    <w:lvl w:ilvl="6" w:tplc="400A000F" w:tentative="1">
      <w:start w:val="1"/>
      <w:numFmt w:val="decimal"/>
      <w:lvlText w:val="%7."/>
      <w:lvlJc w:val="left"/>
      <w:pPr>
        <w:ind w:left="4964" w:hanging="360"/>
      </w:pPr>
    </w:lvl>
    <w:lvl w:ilvl="7" w:tplc="400A0019" w:tentative="1">
      <w:start w:val="1"/>
      <w:numFmt w:val="lowerLetter"/>
      <w:lvlText w:val="%8."/>
      <w:lvlJc w:val="left"/>
      <w:pPr>
        <w:ind w:left="5684" w:hanging="360"/>
      </w:pPr>
    </w:lvl>
    <w:lvl w:ilvl="8" w:tplc="400A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4"/>
  </w:num>
  <w:num w:numId="16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mirrorMargins/>
  <w:bordersDoNotSurroundHeader/>
  <w:bordersDoNotSurroundFooter/>
  <w:proofState w:spelling="clean" w:grammar="clean"/>
  <w:attachedTemplate r:id="rId1"/>
  <w:defaultTabStop w:val="284"/>
  <w:hyphenationZone w:val="425"/>
  <w:drawingGridHorizontalSpacing w:val="284"/>
  <w:drawingGridVerticalSpacing w:val="284"/>
  <w:characterSpacingControl w:val="doNotCompress"/>
  <w:hdrShapeDefaults>
    <o:shapedefaults v:ext="edit" spidmax="207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03D"/>
    <w:rsid w:val="00023A65"/>
    <w:rsid w:val="00044FC7"/>
    <w:rsid w:val="00045438"/>
    <w:rsid w:val="00061BD4"/>
    <w:rsid w:val="00096D7E"/>
    <w:rsid w:val="000D203D"/>
    <w:rsid w:val="000E4A0C"/>
    <w:rsid w:val="001072AD"/>
    <w:rsid w:val="00144987"/>
    <w:rsid w:val="0014773F"/>
    <w:rsid w:val="00164486"/>
    <w:rsid w:val="00170A35"/>
    <w:rsid w:val="001724D0"/>
    <w:rsid w:val="0017415A"/>
    <w:rsid w:val="00174CB5"/>
    <w:rsid w:val="001B3839"/>
    <w:rsid w:val="001B5DC5"/>
    <w:rsid w:val="001B6BBC"/>
    <w:rsid w:val="001B73DA"/>
    <w:rsid w:val="001F350C"/>
    <w:rsid w:val="00202652"/>
    <w:rsid w:val="002342BD"/>
    <w:rsid w:val="00260AA7"/>
    <w:rsid w:val="00282D10"/>
    <w:rsid w:val="0028533C"/>
    <w:rsid w:val="002A58DC"/>
    <w:rsid w:val="002B2971"/>
    <w:rsid w:val="002D51C9"/>
    <w:rsid w:val="002E5559"/>
    <w:rsid w:val="003132AB"/>
    <w:rsid w:val="003311E5"/>
    <w:rsid w:val="0033312A"/>
    <w:rsid w:val="003343AE"/>
    <w:rsid w:val="00341CD6"/>
    <w:rsid w:val="00344C27"/>
    <w:rsid w:val="00350AAF"/>
    <w:rsid w:val="00362837"/>
    <w:rsid w:val="00363934"/>
    <w:rsid w:val="003E7CB3"/>
    <w:rsid w:val="00405555"/>
    <w:rsid w:val="00407CA2"/>
    <w:rsid w:val="00412D97"/>
    <w:rsid w:val="00427CDB"/>
    <w:rsid w:val="004323AE"/>
    <w:rsid w:val="00454390"/>
    <w:rsid w:val="00454762"/>
    <w:rsid w:val="00495F2D"/>
    <w:rsid w:val="004C157F"/>
    <w:rsid w:val="004C2EB3"/>
    <w:rsid w:val="004E108E"/>
    <w:rsid w:val="0052523F"/>
    <w:rsid w:val="00533671"/>
    <w:rsid w:val="0053493E"/>
    <w:rsid w:val="00546D9B"/>
    <w:rsid w:val="00547FFD"/>
    <w:rsid w:val="00551561"/>
    <w:rsid w:val="00557876"/>
    <w:rsid w:val="005643BC"/>
    <w:rsid w:val="00566909"/>
    <w:rsid w:val="005722D6"/>
    <w:rsid w:val="005A0199"/>
    <w:rsid w:val="005F1348"/>
    <w:rsid w:val="005F40D0"/>
    <w:rsid w:val="006014B7"/>
    <w:rsid w:val="00614283"/>
    <w:rsid w:val="00621D8E"/>
    <w:rsid w:val="00633A3F"/>
    <w:rsid w:val="006340A6"/>
    <w:rsid w:val="00645252"/>
    <w:rsid w:val="00650219"/>
    <w:rsid w:val="00654D2E"/>
    <w:rsid w:val="0066145B"/>
    <w:rsid w:val="00681EF9"/>
    <w:rsid w:val="0068572F"/>
    <w:rsid w:val="00687A91"/>
    <w:rsid w:val="006C5796"/>
    <w:rsid w:val="006D3D74"/>
    <w:rsid w:val="006D7FDF"/>
    <w:rsid w:val="006E7F86"/>
    <w:rsid w:val="00713AD9"/>
    <w:rsid w:val="0072576E"/>
    <w:rsid w:val="007263E9"/>
    <w:rsid w:val="007318E4"/>
    <w:rsid w:val="00742280"/>
    <w:rsid w:val="00774471"/>
    <w:rsid w:val="007C28A1"/>
    <w:rsid w:val="007D51D2"/>
    <w:rsid w:val="00804C2C"/>
    <w:rsid w:val="0083569A"/>
    <w:rsid w:val="0089087C"/>
    <w:rsid w:val="008B0424"/>
    <w:rsid w:val="008D26FB"/>
    <w:rsid w:val="008D2D2B"/>
    <w:rsid w:val="00916826"/>
    <w:rsid w:val="00954F0D"/>
    <w:rsid w:val="00974355"/>
    <w:rsid w:val="0098296B"/>
    <w:rsid w:val="00983AD6"/>
    <w:rsid w:val="00992792"/>
    <w:rsid w:val="0099393F"/>
    <w:rsid w:val="009C20FF"/>
    <w:rsid w:val="009C7819"/>
    <w:rsid w:val="009F744A"/>
    <w:rsid w:val="00A07454"/>
    <w:rsid w:val="00A34E4E"/>
    <w:rsid w:val="00A52243"/>
    <w:rsid w:val="00A9204E"/>
    <w:rsid w:val="00AF49BB"/>
    <w:rsid w:val="00B021C1"/>
    <w:rsid w:val="00B03200"/>
    <w:rsid w:val="00B16022"/>
    <w:rsid w:val="00B3063B"/>
    <w:rsid w:val="00B45E89"/>
    <w:rsid w:val="00B7108A"/>
    <w:rsid w:val="00B710E7"/>
    <w:rsid w:val="00B76B1F"/>
    <w:rsid w:val="00BC147E"/>
    <w:rsid w:val="00BD7B37"/>
    <w:rsid w:val="00BE6E29"/>
    <w:rsid w:val="00BF0B34"/>
    <w:rsid w:val="00C323BB"/>
    <w:rsid w:val="00C40281"/>
    <w:rsid w:val="00C508C2"/>
    <w:rsid w:val="00C51F4B"/>
    <w:rsid w:val="00C55E8D"/>
    <w:rsid w:val="00C7005E"/>
    <w:rsid w:val="00C768A6"/>
    <w:rsid w:val="00C9197C"/>
    <w:rsid w:val="00C92405"/>
    <w:rsid w:val="00CA2A5B"/>
    <w:rsid w:val="00CB34F5"/>
    <w:rsid w:val="00CB4E41"/>
    <w:rsid w:val="00CD392D"/>
    <w:rsid w:val="00CD71F8"/>
    <w:rsid w:val="00D11054"/>
    <w:rsid w:val="00D22285"/>
    <w:rsid w:val="00D22C21"/>
    <w:rsid w:val="00D27527"/>
    <w:rsid w:val="00D27555"/>
    <w:rsid w:val="00D377D1"/>
    <w:rsid w:val="00D60F6B"/>
    <w:rsid w:val="00D62C61"/>
    <w:rsid w:val="00DA27F9"/>
    <w:rsid w:val="00DA2FFC"/>
    <w:rsid w:val="00E10651"/>
    <w:rsid w:val="00E12821"/>
    <w:rsid w:val="00E71D4E"/>
    <w:rsid w:val="00E81247"/>
    <w:rsid w:val="00E97514"/>
    <w:rsid w:val="00EA3D11"/>
    <w:rsid w:val="00EC451D"/>
    <w:rsid w:val="00EF358A"/>
    <w:rsid w:val="00F227C6"/>
    <w:rsid w:val="00F3510A"/>
    <w:rsid w:val="00F6014D"/>
    <w:rsid w:val="00F968EB"/>
    <w:rsid w:val="00FB4925"/>
    <w:rsid w:val="00FB7139"/>
    <w:rsid w:val="00FB7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1"/>
    <o:shapelayout v:ext="edit">
      <o:idmap v:ext="edit" data="1"/>
    </o:shapelayout>
  </w:shapeDefaults>
  <w:decimalSymbol w:val=","/>
  <w:listSeparator w:val=";"/>
  <w14:docId w14:val="199BB95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1F8"/>
    <w:pPr>
      <w:spacing w:after="284" w:line="284" w:lineRule="exact"/>
      <w:ind w:left="851" w:right="284" w:firstLine="284"/>
      <w:jc w:val="both"/>
    </w:pPr>
    <w:rPr>
      <w:rFonts w:ascii="Fira Code" w:hAnsi="Fira Code" w:cs="Courier New"/>
      <w:sz w:val="18"/>
      <w:szCs w:val="20"/>
      <w:lang w:val="es-BO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742280"/>
    <w:pPr>
      <w:numPr>
        <w:numId w:val="14"/>
      </w:numPr>
      <w:ind w:left="284" w:firstLine="0"/>
      <w:jc w:val="center"/>
      <w:outlineLvl w:val="0"/>
    </w:pPr>
    <w:rPr>
      <w:b/>
      <w:bCs/>
      <w:color w:val="C00000"/>
      <w:szCs w:val="18"/>
      <w:lang w:val="es-ES" w:eastAsia="es-B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2280"/>
    <w:pPr>
      <w:numPr>
        <w:ilvl w:val="1"/>
        <w:numId w:val="15"/>
      </w:numPr>
      <w:ind w:left="567" w:firstLine="0"/>
      <w:contextualSpacing/>
      <w:jc w:val="left"/>
      <w:outlineLvl w:val="1"/>
    </w:pPr>
    <w:rPr>
      <w:b/>
      <w:bCs/>
      <w:color w:val="C00000"/>
      <w:szCs w:val="18"/>
      <w:lang w:val="es-ES" w:eastAsia="es-B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42280"/>
    <w:pPr>
      <w:numPr>
        <w:ilvl w:val="2"/>
        <w:numId w:val="15"/>
      </w:numPr>
      <w:ind w:left="851" w:firstLine="0"/>
      <w:contextualSpacing/>
      <w:jc w:val="left"/>
      <w:outlineLvl w:val="2"/>
    </w:pPr>
    <w:rPr>
      <w:b/>
      <w:bCs/>
      <w:i/>
      <w:noProof/>
      <w:color w:val="C00000"/>
      <w:szCs w:val="18"/>
      <w:lang w:val="es-ES" w:eastAsia="es-B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0219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50219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50219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50219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50219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50219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2280"/>
    <w:rPr>
      <w:rFonts w:ascii="Fira Code" w:hAnsi="Fira Code" w:cs="Courier New"/>
      <w:b/>
      <w:bCs/>
      <w:color w:val="C00000"/>
      <w:sz w:val="18"/>
      <w:szCs w:val="18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rsid w:val="00742280"/>
    <w:rPr>
      <w:rFonts w:ascii="Fira Code" w:hAnsi="Fira Code" w:cs="Courier New"/>
      <w:b/>
      <w:bCs/>
      <w:color w:val="C00000"/>
      <w:sz w:val="18"/>
      <w:szCs w:val="18"/>
      <w:lang w:eastAsia="es-BO"/>
    </w:rPr>
  </w:style>
  <w:style w:type="character" w:customStyle="1" w:styleId="Ttulo3Car">
    <w:name w:val="Título 3 Car"/>
    <w:basedOn w:val="Fuentedeprrafopredeter"/>
    <w:link w:val="Ttulo3"/>
    <w:uiPriority w:val="9"/>
    <w:rsid w:val="00742280"/>
    <w:rPr>
      <w:rFonts w:ascii="Fira Code" w:hAnsi="Fira Code" w:cs="Courier New"/>
      <w:b/>
      <w:bCs/>
      <w:i/>
      <w:noProof/>
      <w:color w:val="C00000"/>
      <w:sz w:val="18"/>
      <w:szCs w:val="18"/>
      <w:lang w:eastAsia="es-BO"/>
    </w:rPr>
  </w:style>
  <w:style w:type="character" w:customStyle="1" w:styleId="Ttulo4Car">
    <w:name w:val="Título 4 Car"/>
    <w:basedOn w:val="Fuentedeprrafopredeter"/>
    <w:link w:val="Ttulo4"/>
    <w:uiPriority w:val="9"/>
    <w:rsid w:val="00650219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50219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sid w:val="00650219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650219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50219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50219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5A0199"/>
  </w:style>
  <w:style w:type="character" w:customStyle="1" w:styleId="TtuloCar">
    <w:name w:val="Título Car"/>
    <w:basedOn w:val="Fuentedeprrafopredeter"/>
    <w:link w:val="Ttulo"/>
    <w:uiPriority w:val="10"/>
    <w:rsid w:val="005A0199"/>
    <w:rPr>
      <w:rFonts w:ascii="Courier New" w:hAnsi="Courier New" w:cs="Courier New"/>
      <w:noProof/>
      <w:color w:val="040C28"/>
      <w:sz w:val="28"/>
      <w:szCs w:val="28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650219"/>
    <w:pPr>
      <w:numPr>
        <w:ilvl w:val="1"/>
      </w:numPr>
      <w:ind w:left="284" w:firstLine="284"/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50219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650219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650219"/>
    <w:rPr>
      <w:rFonts w:ascii="Calibri" w:hAnsi="Calibri" w:cs="Calibri"/>
      <w:i/>
      <w:iCs/>
    </w:rPr>
  </w:style>
  <w:style w:type="character" w:styleId="nfasisintenso">
    <w:name w:val="Intense Emphasis"/>
    <w:basedOn w:val="Fuentedeprrafopredeter"/>
    <w:uiPriority w:val="21"/>
    <w:qFormat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sid w:val="00650219"/>
    <w:rPr>
      <w:rFonts w:ascii="Calibri" w:hAnsi="Calibri" w:cs="Calibri"/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6502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0219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0219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sid w:val="00650219"/>
    <w:rPr>
      <w:rFonts w:ascii="Calibri" w:hAnsi="Calibri" w:cs="Calibri"/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50219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sid w:val="00650219"/>
    <w:rPr>
      <w:rFonts w:ascii="Calibri" w:hAnsi="Calibri" w:cs="Calibri"/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50219"/>
    <w:rPr>
      <w:rFonts w:ascii="Calibri" w:hAnsi="Calibri" w:cs="Calibri"/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sid w:val="00650219"/>
    <w:rPr>
      <w:rFonts w:ascii="Calibri" w:hAnsi="Calibri" w:cs="Calibri"/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50219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0219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219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50219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50219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50219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50219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50219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50219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50219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50219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502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50219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50219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50219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50219"/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50219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650219"/>
    <w:rPr>
      <w:rFonts w:ascii="Calibri Light" w:eastAsiaTheme="majorEastAsia" w:hAnsi="Calibri Light" w:cs="Calibri Ligh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50219"/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50219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0219"/>
    <w:rPr>
      <w:rFonts w:ascii="Consolas" w:hAnsi="Consola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0219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5021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50219"/>
    <w:rPr>
      <w:rFonts w:ascii="Consolas" w:hAnsi="Consolas" w:cs="Calibri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50219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50219"/>
    <w:rPr>
      <w:rFonts w:ascii="Consolas" w:hAnsi="Consolas" w:cs="Calibri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50219"/>
    <w:rPr>
      <w:rFonts w:ascii="Calibri" w:hAnsi="Calibri" w:cs="Calibri"/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650219"/>
  </w:style>
  <w:style w:type="character" w:customStyle="1" w:styleId="EncabezadoCar">
    <w:name w:val="Encabezado Car"/>
    <w:basedOn w:val="Fuentedeprrafopredeter"/>
    <w:link w:val="Encabezado"/>
    <w:uiPriority w:val="99"/>
    <w:rsid w:val="00650219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650219"/>
  </w:style>
  <w:style w:type="character" w:customStyle="1" w:styleId="PiedepginaCar">
    <w:name w:val="Pie de página Car"/>
    <w:basedOn w:val="Fuentedeprrafopredeter"/>
    <w:link w:val="Piedepgina"/>
    <w:uiPriority w:val="99"/>
    <w:rsid w:val="00650219"/>
    <w:rPr>
      <w:rFonts w:ascii="Calibri" w:hAnsi="Calibri" w:cs="Calibri"/>
    </w:rPr>
  </w:style>
  <w:style w:type="paragraph" w:styleId="TDC9">
    <w:name w:val="toc 9"/>
    <w:basedOn w:val="Normal"/>
    <w:next w:val="Normal"/>
    <w:autoRedefine/>
    <w:uiPriority w:val="39"/>
    <w:unhideWhenUsed/>
    <w:rsid w:val="00650219"/>
    <w:pPr>
      <w:spacing w:after="0"/>
      <w:ind w:left="1440"/>
      <w:jc w:val="left"/>
    </w:pPr>
    <w:rPr>
      <w:rFonts w:asciiTheme="minorHAnsi" w:hAnsiTheme="minorHAnsi" w:cstheme="minorHAnsi"/>
      <w:szCs w:val="18"/>
    </w:rPr>
  </w:style>
  <w:style w:type="character" w:styleId="Mencionar">
    <w:name w:val="Mention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650219"/>
    <w:pPr>
      <w:numPr>
        <w:numId w:val="11"/>
      </w:numPr>
    </w:pPr>
  </w:style>
  <w:style w:type="numbering" w:styleId="1ai">
    <w:name w:val="Outline List 1"/>
    <w:basedOn w:val="Sinlista"/>
    <w:uiPriority w:val="99"/>
    <w:semiHidden/>
    <w:unhideWhenUsed/>
    <w:rsid w:val="00650219"/>
    <w:pPr>
      <w:numPr>
        <w:numId w:val="12"/>
      </w:numPr>
    </w:pPr>
  </w:style>
  <w:style w:type="character" w:styleId="VariableHTML">
    <w:name w:val="HTML Variabl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650219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650219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650219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styleId="TDC1">
    <w:name w:val="toc 1"/>
    <w:basedOn w:val="Normal"/>
    <w:next w:val="Normal"/>
    <w:autoRedefine/>
    <w:uiPriority w:val="39"/>
    <w:unhideWhenUsed/>
    <w:rsid w:val="002342BD"/>
    <w:pPr>
      <w:tabs>
        <w:tab w:val="left" w:pos="851"/>
        <w:tab w:val="right" w:leader="dot" w:pos="9917"/>
      </w:tabs>
      <w:spacing w:before="120" w:after="120"/>
      <w:ind w:left="284"/>
      <w:jc w:val="left"/>
    </w:pPr>
    <w:rPr>
      <w:rFonts w:asciiTheme="minorHAnsi" w:hAnsiTheme="minorHAnsi" w:cstheme="minorHAnsi"/>
      <w:b/>
      <w:bCs/>
      <w:caps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2342BD"/>
    <w:pPr>
      <w:tabs>
        <w:tab w:val="left" w:pos="900"/>
        <w:tab w:val="right" w:leader="dot" w:pos="9917"/>
      </w:tabs>
      <w:spacing w:after="0"/>
      <w:ind w:left="180"/>
      <w:jc w:val="left"/>
    </w:pPr>
    <w:rPr>
      <w:rFonts w:asciiTheme="minorHAnsi" w:hAnsiTheme="minorHAnsi" w:cstheme="minorHAnsi"/>
      <w:smallCaps/>
      <w:sz w:val="20"/>
    </w:rPr>
  </w:style>
  <w:style w:type="paragraph" w:styleId="TDC3">
    <w:name w:val="toc 3"/>
    <w:basedOn w:val="Normal"/>
    <w:next w:val="Normal"/>
    <w:autoRedefine/>
    <w:uiPriority w:val="39"/>
    <w:unhideWhenUsed/>
    <w:rsid w:val="002342BD"/>
    <w:pPr>
      <w:tabs>
        <w:tab w:val="left" w:pos="1080"/>
        <w:tab w:val="right" w:leader="dot" w:pos="9917"/>
      </w:tabs>
      <w:spacing w:after="0"/>
      <w:ind w:left="360"/>
      <w:jc w:val="left"/>
    </w:pPr>
    <w:rPr>
      <w:rFonts w:asciiTheme="minorHAnsi" w:hAnsiTheme="minorHAnsi" w:cstheme="minorHAnsi"/>
      <w:i/>
      <w:iCs/>
      <w:sz w:val="20"/>
    </w:rPr>
  </w:style>
  <w:style w:type="paragraph" w:styleId="TDC4">
    <w:name w:val="toc 4"/>
    <w:basedOn w:val="Normal"/>
    <w:next w:val="Normal"/>
    <w:autoRedefine/>
    <w:uiPriority w:val="39"/>
    <w:unhideWhenUsed/>
    <w:rsid w:val="00650219"/>
    <w:pPr>
      <w:spacing w:after="0"/>
      <w:ind w:left="540"/>
      <w:jc w:val="left"/>
    </w:pPr>
    <w:rPr>
      <w:rFonts w:asciiTheme="minorHAnsi" w:hAnsiTheme="minorHAnsi" w:cstheme="minorHAnsi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650219"/>
    <w:pPr>
      <w:spacing w:after="0"/>
      <w:ind w:left="720"/>
      <w:jc w:val="left"/>
    </w:pPr>
    <w:rPr>
      <w:rFonts w:asciiTheme="minorHAnsi" w:hAnsiTheme="minorHAnsi" w:cstheme="minorHAnsi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650219"/>
    <w:pPr>
      <w:spacing w:after="0"/>
      <w:ind w:left="900"/>
      <w:jc w:val="left"/>
    </w:pPr>
    <w:rPr>
      <w:rFonts w:asciiTheme="minorHAnsi" w:hAnsiTheme="minorHAnsi" w:cstheme="minorHAnsi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650219"/>
    <w:pPr>
      <w:spacing w:after="0"/>
      <w:ind w:left="1080"/>
      <w:jc w:val="left"/>
    </w:pPr>
    <w:rPr>
      <w:rFonts w:asciiTheme="minorHAnsi" w:hAnsiTheme="minorHAnsi" w:cstheme="minorHAnsi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650219"/>
    <w:pPr>
      <w:spacing w:after="0"/>
      <w:ind w:left="1260"/>
      <w:jc w:val="left"/>
    </w:pPr>
    <w:rPr>
      <w:rFonts w:asciiTheme="minorHAnsi" w:hAnsiTheme="minorHAnsi" w:cstheme="minorHAnsi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650219"/>
    <w:pPr>
      <w:outlineLvl w:val="9"/>
    </w:pPr>
    <w:rPr>
      <w:color w:val="2E74B5" w:themeColor="accent1" w:themeShade="BF"/>
    </w:rPr>
  </w:style>
  <w:style w:type="table" w:styleId="Tablaprofesional">
    <w:name w:val="Table Professional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650219"/>
  </w:style>
  <w:style w:type="character" w:styleId="Hashtag">
    <w:name w:val="Hashtag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65021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650219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65021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65021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65021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65021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65021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65021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650219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65021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65021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65021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65021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65021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unhideWhenUsed/>
    <w:qFormat/>
    <w:rsid w:val="00650219"/>
    <w:pPr>
      <w:ind w:left="72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650219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650219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650219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650219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650219"/>
    <w:pPr>
      <w:numPr>
        <w:numId w:val="10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650219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650219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650219"/>
    <w:pPr>
      <w:numPr>
        <w:numId w:val="3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650219"/>
    <w:pPr>
      <w:numPr>
        <w:numId w:val="4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650219"/>
    <w:pPr>
      <w:numPr>
        <w:numId w:val="5"/>
      </w:numPr>
      <w:contextualSpacing/>
    </w:pPr>
  </w:style>
  <w:style w:type="table" w:styleId="Tablaclsica1">
    <w:name w:val="Table Classic 1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650219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650219"/>
  </w:style>
  <w:style w:type="character" w:styleId="Refdenotaalfinal">
    <w:name w:val="end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650219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650219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avistosa">
    <w:name w:val="Colorful List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650219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650219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650219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Direccinsobre">
    <w:name w:val="envelope address"/>
    <w:basedOn w:val="Normal"/>
    <w:uiPriority w:val="99"/>
    <w:semiHidden/>
    <w:unhideWhenUsed/>
    <w:rsid w:val="00650219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culoSeccin">
    <w:name w:val="Outline List 3"/>
    <w:basedOn w:val="Sinlista"/>
    <w:uiPriority w:val="99"/>
    <w:semiHidden/>
    <w:unhideWhenUsed/>
    <w:rsid w:val="00650219"/>
    <w:pPr>
      <w:numPr>
        <w:numId w:val="13"/>
      </w:numPr>
    </w:pPr>
  </w:style>
  <w:style w:type="table" w:styleId="Tablanormal1">
    <w:name w:val="Plain Table 1"/>
    <w:basedOn w:val="Tablanormal"/>
    <w:uiPriority w:val="41"/>
    <w:rsid w:val="006502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6502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6502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5021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65021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nespaciado">
    <w:name w:val="No Spacing"/>
    <w:basedOn w:val="Normal"/>
    <w:link w:val="SinespaciadoCar"/>
    <w:uiPriority w:val="1"/>
    <w:qFormat/>
    <w:rsid w:val="00B7108A"/>
    <w:pPr>
      <w:spacing w:after="0"/>
      <w:ind w:left="284" w:firstLine="0"/>
      <w:jc w:val="left"/>
    </w:p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650219"/>
  </w:style>
  <w:style w:type="character" w:customStyle="1" w:styleId="FechaCar">
    <w:name w:val="Fecha Car"/>
    <w:basedOn w:val="Fuentedeprrafopredeter"/>
    <w:link w:val="Fecha"/>
    <w:uiPriority w:val="99"/>
    <w:semiHidden/>
    <w:rsid w:val="00650219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50219"/>
    <w:rPr>
      <w:rFonts w:ascii="Times New Roman" w:hAnsi="Times New Roman" w:cs="Times New Roman"/>
      <w:sz w:val="24"/>
      <w:szCs w:val="24"/>
    </w:rPr>
  </w:style>
  <w:style w:type="character" w:styleId="Hipervnculointeligente">
    <w:name w:val="Smart Hyperlink"/>
    <w:basedOn w:val="Fuentedeprrafopredeter"/>
    <w:uiPriority w:val="99"/>
    <w:semiHidden/>
    <w:unhideWhenUsed/>
    <w:rsid w:val="00650219"/>
    <w:rPr>
      <w:rFonts w:ascii="Calibri" w:hAnsi="Calibri" w:cs="Calibri"/>
      <w:u w:val="dotted"/>
    </w:rPr>
  </w:style>
  <w:style w:type="character" w:styleId="Mencinsinresolver">
    <w:name w:val="Unresolved Mention"/>
    <w:basedOn w:val="Fuentedeprrafopredeter"/>
    <w:uiPriority w:val="99"/>
    <w:semiHidden/>
    <w:unhideWhenUsed/>
    <w:rsid w:val="00650219"/>
    <w:rPr>
      <w:rFonts w:ascii="Calibri" w:hAnsi="Calibri" w:cs="Calibri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021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0219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65021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650219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65021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650219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65021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650219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650219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650219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650219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650219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650219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65021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65021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650219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650219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650219"/>
  </w:style>
  <w:style w:type="character" w:customStyle="1" w:styleId="SaludoCar">
    <w:name w:val="Saludo Car"/>
    <w:basedOn w:val="Fuentedeprrafopredeter"/>
    <w:link w:val="Saludo"/>
    <w:uiPriority w:val="99"/>
    <w:semiHidden/>
    <w:rsid w:val="00650219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65021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650219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650219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650219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650219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650219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650219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650219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650219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650219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650219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650219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650219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650219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650219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650219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650219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650219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650219"/>
    <w:rPr>
      <w:rFonts w:ascii="Calibri Light" w:eastAsiaTheme="majorEastAsia" w:hAnsi="Calibri Light" w:cs="Calibri Light"/>
      <w:b/>
      <w:bCs/>
    </w:rPr>
  </w:style>
  <w:style w:type="paragraph" w:styleId="Cierre">
    <w:name w:val="Closing"/>
    <w:basedOn w:val="Normal"/>
    <w:link w:val="CierreCar"/>
    <w:uiPriority w:val="99"/>
    <w:semiHidden/>
    <w:unhideWhenUsed/>
    <w:rsid w:val="00650219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650219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650219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650219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650219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650219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6502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65021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650219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650219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character" w:styleId="Nmerodelnea">
    <w:name w:val="lin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65021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65021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7108A"/>
    <w:rPr>
      <w:rFonts w:ascii="Fira Code" w:hAnsi="Fira Code" w:cs="Courier New"/>
      <w:sz w:val="18"/>
      <w:szCs w:val="20"/>
      <w:lang w:val="es-BO"/>
    </w:rPr>
  </w:style>
  <w:style w:type="paragraph" w:customStyle="1" w:styleId="Preguntas">
    <w:name w:val="Preguntas"/>
    <w:basedOn w:val="Sinespaciado"/>
    <w:rsid w:val="00C323BB"/>
    <w:rPr>
      <w:color w:val="538135" w:themeColor="accent6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6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image" Target="media/image8.jpe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header" Target="header4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JavierHR\Documents\Plantillas%20personalizadas%20de%20Office\Apuntes%20persona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96188D8120A4BE7A3CE2AB5734A95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656E77-5BCA-4800-8AF1-AB42DCF9269D}"/>
      </w:docPartPr>
      <w:docPartBody>
        <w:p w:rsidR="00000000" w:rsidRDefault="00C24017">
          <w:pPr>
            <w:pStyle w:val="596188D8120A4BE7A3CE2AB5734A954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  <w:lang w:val="es-ES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rlow Light">
    <w:altName w:val="Barlow Light"/>
    <w:charset w:val="00"/>
    <w:family w:val="auto"/>
    <w:pitch w:val="variable"/>
    <w:sig w:usb0="20000007" w:usb1="00000000" w:usb2="00000000" w:usb3="00000000" w:csb0="000001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017"/>
    <w:rsid w:val="00C24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BO" w:eastAsia="es-B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96188D8120A4BE7A3CE2AB5734A9544">
    <w:name w:val="596188D8120A4BE7A3CE2AB5734A9544"/>
  </w:style>
  <w:style w:type="paragraph" w:customStyle="1" w:styleId="DD278D02D7F8434CB8DE6F134D682ACD">
    <w:name w:val="DD278D02D7F8434CB8DE6F134D682A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2023-12-10T00:00:00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D72EEA7-DD37-497D-81C4-1AD3AE5EFA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Apuntes personales.dotx</Template>
  <TotalTime>0</TotalTime>
  <Pages>13</Pages>
  <Words>24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principal o información relevante</vt:lpstr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MODELOS DE EXAMEN III</dc:title>
  <dc:subject/>
  <dc:creator/>
  <cp:keywords/>
  <dc:description/>
  <cp:lastModifiedBy/>
  <cp:revision>1</cp:revision>
  <dcterms:created xsi:type="dcterms:W3CDTF">2023-12-10T13:07:00Z</dcterms:created>
  <dcterms:modified xsi:type="dcterms:W3CDTF">2023-12-10T18:38:00Z</dcterms:modified>
</cp:coreProperties>
</file>