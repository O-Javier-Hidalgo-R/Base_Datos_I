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  <w:szCs w:val="18"/>
          <w:lang w:val="es-ES" w:eastAsia="es-BO"/>
        </w:rPr>
        <w:id w:val="2110384854"/>
        <w:docPartObj>
          <w:docPartGallery w:val="Cover Pages"/>
          <w:docPartUnique/>
        </w:docPartObj>
      </w:sdtPr>
      <w:sdtEndPr>
        <w:rPr>
          <w:b w:val="0"/>
          <w:bCs w:val="0"/>
          <w:szCs w:val="20"/>
          <w:lang w:val="es-BO" w:eastAsia="en-US"/>
        </w:rPr>
      </w:sdtEndPr>
      <w:sdtContent>
        <w:p w14:paraId="760493A1" w14:textId="1FF1D0B6" w:rsidR="00237E1F" w:rsidRDefault="00A17DE7" w:rsidP="00237E1F">
          <w:pPr>
            <w:ind w:left="754"/>
            <w:sectPr w:rsidR="00237E1F" w:rsidSect="00237E1F">
              <w:headerReference w:type="even" r:id="rId11"/>
              <w:pgSz w:w="12242" w:h="15842" w:code="1"/>
              <w:pgMar w:top="907" w:right="601" w:bottom="737" w:left="1418" w:header="0" w:footer="0" w:gutter="0"/>
              <w:pgNumType w:start="0"/>
              <w:cols w:space="720"/>
              <w:titlePg/>
              <w:docGrid w:linePitch="381"/>
            </w:sectPr>
          </w:pPr>
          <w:r>
            <w:rPr>
              <w:noProof/>
            </w:rPr>
            <mc:AlternateContent>
              <mc:Choice Requires="wps">
                <w:drawing>
                  <wp:anchor distT="91440" distB="91440" distL="137160" distR="137160" simplePos="0" relativeHeight="251659264" behindDoc="1" locked="0" layoutInCell="0" allowOverlap="1" wp14:anchorId="323DFB1F" wp14:editId="6FA4D4CA">
                    <wp:simplePos x="0" y="0"/>
                    <wp:positionH relativeFrom="margin">
                      <wp:posOffset>1039495</wp:posOffset>
                    </wp:positionH>
                    <wp:positionV relativeFrom="margin">
                      <wp:posOffset>5184140</wp:posOffset>
                    </wp:positionV>
                    <wp:extent cx="1943100" cy="4524375"/>
                    <wp:effectExtent l="4762" t="0" r="23813" b="23812"/>
                    <wp:wrapTight wrapText="bothSides">
                      <wp:wrapPolygon edited="0">
                        <wp:start x="53" y="21441"/>
                        <wp:lineTo x="265" y="21441"/>
                        <wp:lineTo x="3441" y="21623"/>
                        <wp:lineTo x="20594" y="21623"/>
                        <wp:lineTo x="21653" y="21441"/>
                        <wp:lineTo x="21653" y="159"/>
                        <wp:lineTo x="20594" y="-23"/>
                        <wp:lineTo x="3441" y="-23"/>
                        <wp:lineTo x="265" y="159"/>
                        <wp:lineTo x="53" y="159"/>
                        <wp:lineTo x="53" y="21441"/>
                      </wp:wrapPolygon>
                    </wp:wrapTight>
                    <wp:docPr id="4" name="Autoforma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0" y="0"/>
                              <a:ext cx="1943100" cy="4524375"/>
                            </a:xfrm>
                            <a:prstGeom prst="roundRect">
                              <a:avLst>
                                <a:gd name="adj" fmla="val 7398"/>
                              </a:avLst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3C84148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Docente: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Ing. Veizaga Gonzales </w:t>
                                </w:r>
                                <w:proofErr w:type="spellStart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Josue</w:t>
                                </w:r>
                                <w:proofErr w:type="spellEnd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Obed</w:t>
                                </w:r>
                              </w:p>
                              <w:p w14:paraId="447D52AE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Alumno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: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Osmar Javier Hidalgo Riffarachi</w:t>
                                </w:r>
                              </w:p>
                              <w:p w14:paraId="16D9A9CA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Facultad: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FICCT</w:t>
                                </w:r>
                              </w:p>
                              <w:p w14:paraId="37537649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Carrera: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Ing. Informática</w:t>
                                </w:r>
                              </w:p>
                              <w:p w14:paraId="17EDA870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Periodo: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2/2023</w:t>
                                </w:r>
                              </w:p>
                              <w:p w14:paraId="136382F8" w14:textId="77777777" w:rsidR="00237E1F" w:rsidRDefault="00237E1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23DFB1F" id="Autoforma 2" o:spid="_x0000_s1026" style="position:absolute;left:0;text-align:left;margin-left:81.85pt;margin-top:408.2pt;width:153pt;height:356.25pt;rotation:90;z-index:-25165721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48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" o:allowincell="f" filled="f" strokecolor="black [3213]" strokeweight="1.5pt">
                    <v:textbox>
                      <w:txbxContent>
                        <w:p w14:paraId="53C84148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Docente: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Ing. Veizaga Gonzales </w:t>
                          </w:r>
                          <w:proofErr w:type="spellStart"/>
                          <w:r w:rsidRPr="00F05E04">
                            <w:rPr>
                              <w:sz w:val="22"/>
                              <w:szCs w:val="22"/>
                            </w:rPr>
                            <w:t>Josue</w:t>
                          </w:r>
                          <w:proofErr w:type="spellEnd"/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Obed</w:t>
                          </w:r>
                        </w:p>
                        <w:p w14:paraId="447D52AE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Alumno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: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Osmar Javier Hidalgo Riffarachi</w:t>
                          </w:r>
                        </w:p>
                        <w:p w14:paraId="16D9A9CA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Facultad: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FICCT</w:t>
                          </w:r>
                        </w:p>
                        <w:p w14:paraId="37537649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Carrera: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Ing. Informática</w:t>
                          </w:r>
                        </w:p>
                        <w:p w14:paraId="17EDA870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Periodo: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2/2023</w:t>
                          </w:r>
                        </w:p>
                        <w:p w14:paraId="136382F8" w14:textId="77777777" w:rsidR="00237E1F" w:rsidRDefault="00237E1F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tight" anchorx="margin" anchory="margin"/>
                  </v:roundrect>
                </w:pict>
              </mc:Fallback>
            </mc:AlternateContent>
          </w:r>
          <w:r w:rsidR="00237E1F"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5FBF5E14" wp14:editId="218444B8">
                <wp:simplePos x="0" y="0"/>
                <wp:positionH relativeFrom="page">
                  <wp:posOffset>1808480</wp:posOffset>
                </wp:positionH>
                <wp:positionV relativeFrom="page">
                  <wp:posOffset>237297</wp:posOffset>
                </wp:positionV>
                <wp:extent cx="2504661" cy="2509299"/>
                <wp:effectExtent l="0" t="0" r="0" b="0"/>
                <wp:wrapSquare wrapText="bothSides"/>
                <wp:docPr id="30" name="Imagen 30" descr="Cursos Pre-Universitarios FICCT-UAGR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ursos Pre-Universitarios FICCT-UAGR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2504661" cy="25092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25638FA" wp14:editId="6A4CF9B8">
                    <wp:simplePos x="0" y="0"/>
                    <wp:positionH relativeFrom="page">
                      <wp:posOffset>3122047</wp:posOffset>
                    </wp:positionH>
                    <wp:positionV relativeFrom="page">
                      <wp:posOffset>-997971</wp:posOffset>
                    </wp:positionV>
                    <wp:extent cx="5886675" cy="5601843"/>
                    <wp:effectExtent l="0" t="0" r="0" b="0"/>
                    <wp:wrapNone/>
                    <wp:docPr id="27" name="Forma libre: forma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86675" cy="5601843"/>
                            </a:xfrm>
                            <a:custGeom>
                              <a:avLst/>
                              <a:gdLst>
                                <a:gd name="connsiteX0" fmla="*/ 1401011 w 2598821"/>
                                <a:gd name="connsiteY0" fmla="*/ 2411663 h 2411663"/>
                                <a:gd name="connsiteX1" fmla="*/ 2598821 w 2598821"/>
                                <a:gd name="connsiteY1" fmla="*/ 1732548 h 2411663"/>
                                <a:gd name="connsiteX2" fmla="*/ 2598821 w 2598821"/>
                                <a:gd name="connsiteY2" fmla="*/ 0 h 2411663"/>
                                <a:gd name="connsiteX3" fmla="*/ 0 w 2598821"/>
                                <a:gd name="connsiteY3" fmla="*/ 1636295 h 2411663"/>
                                <a:gd name="connsiteX4" fmla="*/ 1401011 w 2598821"/>
                                <a:gd name="connsiteY4" fmla="*/ 2411663 h 24116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598821" h="2411663">
                                  <a:moveTo>
                                    <a:pt x="1401011" y="2411663"/>
                                  </a:moveTo>
                                  <a:lnTo>
                                    <a:pt x="2598821" y="1732548"/>
                                  </a:lnTo>
                                  <a:lnTo>
                                    <a:pt x="2598821" y="0"/>
                                  </a:lnTo>
                                  <a:lnTo>
                                    <a:pt x="0" y="1636295"/>
                                  </a:lnTo>
                                  <a:lnTo>
                                    <a:pt x="1401011" y="24116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7D3E36" w14:textId="77777777" w:rsidR="00237E1F" w:rsidRDefault="00237E1F" w:rsidP="0022216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5638FA" id="Forma libre: forma 27" o:spid="_x0000_s1027" style="position:absolute;left:0;text-align:left;margin-left:245.85pt;margin-top:-78.6pt;width:463.5pt;height:441.1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2598821,241166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" adj="-11796480,,5400" path="m1401011,2411663l2598821,1732548,2598821,,,1636295r1401011,775368xe" fillcolor="#8eaadb [1944]" stroked="f" strokeweight="1pt">
                    <v:stroke joinstyle="miter"/>
                    <v:formulas/>
                    <v:path arrowok="t" o:connecttype="custom" o:connectlocs="3173476,5601843;5886675,4024386;5886675,0;0,3800808;3173476,5601843" o:connectangles="0,0,0,0,0" textboxrect="0,0,2598821,2411663"/>
                    <v:textbox>
                      <w:txbxContent>
                        <w:p w14:paraId="047D3E36" w14:textId="77777777" w:rsidR="00237E1F" w:rsidRDefault="00237E1F" w:rsidP="00222162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DB27AE4" wp14:editId="2614EE7F">
                    <wp:simplePos x="0" y="0"/>
                    <wp:positionH relativeFrom="page">
                      <wp:posOffset>-594067</wp:posOffset>
                    </wp:positionH>
                    <wp:positionV relativeFrom="page">
                      <wp:posOffset>8690561</wp:posOffset>
                    </wp:positionV>
                    <wp:extent cx="1472184" cy="1696212"/>
                    <wp:effectExtent l="0" t="0" r="0" b="0"/>
                    <wp:wrapNone/>
                    <wp:docPr id="32" name="Forma libre: forma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1472184" cy="1696212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8B06608" id="Forma libre: forma 32" o:spid="_x0000_s1026" style="position:absolute;margin-left:-46.8pt;margin-top:684.3pt;width:115.9pt;height:133.55pt;rotation:180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" path="m,864108l1472184,r-4572,1696212l,864108xe" fillcolor="#2f5496 [2408]" stroked="f">
                    <v:path arrowok="t" o:connecttype="custom" o:connectlocs="0,864108;1472184,0;1467612,1696212;0,864108" o:connectangles="0,0,0,0"/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D0D1D94" wp14:editId="0C0E5223">
                    <wp:simplePos x="0" y="0"/>
                    <wp:positionH relativeFrom="page">
                      <wp:posOffset>6441567</wp:posOffset>
                    </wp:positionH>
                    <wp:positionV relativeFrom="page">
                      <wp:posOffset>3798951</wp:posOffset>
                    </wp:positionV>
                    <wp:extent cx="1472184" cy="1696212"/>
                    <wp:effectExtent l="0" t="0" r="0" b="0"/>
                    <wp:wrapNone/>
                    <wp:docPr id="31" name="Forma libre: forma 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72184" cy="1696212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139B24D" id="Forma libre: forma 31" o:spid="_x0000_s1026" style="position:absolute;margin-left:507.2pt;margin-top:299.15pt;width:115.9pt;height:133.55pt;z-index: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" path="m,864108l1472184,r-4572,1696212l,864108xe" fillcolor="#2f5496 [2408]" stroked="f">
                    <v:path arrowok="t" o:connecttype="custom" o:connectlocs="0,864108;1472184,0;1467612,1696212;0,864108" o:connectangles="0,0,0,0"/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34F39D29" wp14:editId="1C71AD95">
                <wp:simplePos x="0" y="0"/>
                <wp:positionH relativeFrom="column">
                  <wp:posOffset>4088765</wp:posOffset>
                </wp:positionH>
                <wp:positionV relativeFrom="page">
                  <wp:posOffset>993665</wp:posOffset>
                </wp:positionV>
                <wp:extent cx="2524125" cy="3338830"/>
                <wp:effectExtent l="0" t="0" r="0" b="0"/>
                <wp:wrapSquare wrapText="bothSides"/>
                <wp:docPr id="19" name="Imagen 19" descr="Index of /im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Index of /im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4125" cy="3338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4B0406F" wp14:editId="501CEEB1">
                    <wp:simplePos x="0" y="0"/>
                    <wp:positionH relativeFrom="page">
                      <wp:posOffset>-1551940</wp:posOffset>
                    </wp:positionH>
                    <wp:positionV relativeFrom="page">
                      <wp:posOffset>3257006</wp:posOffset>
                    </wp:positionV>
                    <wp:extent cx="10273665" cy="855980"/>
                    <wp:effectExtent l="0" t="2533650" r="0" b="2534920"/>
                    <wp:wrapNone/>
                    <wp:docPr id="23" name="Rectángul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04370">
                              <a:off x="0" y="0"/>
                              <a:ext cx="10273665" cy="855980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2C9B53A4" id="Rectángulo 23" o:spid="_x0000_s1026" style="position:absolute;margin-left:-122.2pt;margin-top:256.45pt;width:808.95pt;height:67.4pt;rotation:1970853fd;z-index:25166131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" fillcolor="#d9e2f3 [664]" stroked="f" strokeweight="1pt">
                    <w10:wrap anchorx="page" anchory="page"/>
                  </v:rect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98B725" wp14:editId="00FDD3AC">
                    <wp:simplePos x="0" y="0"/>
                    <wp:positionH relativeFrom="page">
                      <wp:posOffset>109855</wp:posOffset>
                    </wp:positionH>
                    <wp:positionV relativeFrom="page">
                      <wp:posOffset>5904321</wp:posOffset>
                    </wp:positionV>
                    <wp:extent cx="7068185" cy="903605"/>
                    <wp:effectExtent l="0" t="0" r="0" b="0"/>
                    <wp:wrapNone/>
                    <wp:docPr id="20" name="Text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68185" cy="90360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BA412FF" w14:textId="77777777" w:rsidR="00237E1F" w:rsidRPr="00F05E04" w:rsidRDefault="00237E1F" w:rsidP="001B2192">
                                <w:pPr>
                                  <w:spacing w:line="1620" w:lineRule="exact"/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05E04"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PRACTICA </w:t>
                                </w:r>
                                <w:r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PARA EL</w:t>
                                </w:r>
                                <w:r w:rsidRPr="00F05E04"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PARCIAL </w:t>
                                </w:r>
                                <w:r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vert="horz" wrap="square" lIns="0" tIns="0" rIns="0" bIns="0" rtlCol="0" anchor="t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98B725"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28" type="#_x0000_t202" style="position:absolute;left:0;text-align:left;margin-left:8.65pt;margin-top:464.9pt;width:556.55pt;height:71.1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" filled="f" stroked="f">
                    <v:textbox inset="0,0,0,0">
                      <w:txbxContent>
                        <w:p w14:paraId="6BA412FF" w14:textId="77777777" w:rsidR="00237E1F" w:rsidRPr="00F05E04" w:rsidRDefault="00237E1F" w:rsidP="001B2192">
                          <w:pPr>
                            <w:spacing w:line="1620" w:lineRule="exact"/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05E04"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PRACTICA </w:t>
                          </w:r>
                          <w:r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PARA EL</w:t>
                          </w:r>
                          <w:r w:rsidRPr="00F05E04"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PARCIAL </w:t>
                          </w:r>
                          <w:r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27F42036" wp14:editId="24AE1905">
                    <wp:simplePos x="0" y="0"/>
                    <wp:positionH relativeFrom="column">
                      <wp:posOffset>163656</wp:posOffset>
                    </wp:positionH>
                    <wp:positionV relativeFrom="page">
                      <wp:posOffset>9531689</wp:posOffset>
                    </wp:positionV>
                    <wp:extent cx="6701155" cy="544195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01155" cy="5441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79B59A" w14:textId="77777777" w:rsidR="00237E1F" w:rsidRPr="009C2FD1" w:rsidRDefault="00237E1F" w:rsidP="008668F3">
                                <w:pPr>
                                  <w:pStyle w:val="Sinespaciado"/>
                                  <w:jc w:val="right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9C2FD1">
                                  <w:rPr>
                                    <w:sz w:val="22"/>
                                    <w:szCs w:val="22"/>
                                  </w:rPr>
                                  <w:t>Santa cruz - Bolivia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F42036" id="Cuadro de texto 2" o:spid="_x0000_s1029" type="#_x0000_t202" style="position:absolute;left:0;text-align:left;margin-left:12.9pt;margin-top:750.55pt;width:527.65pt;height:42.8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" filled="f" stroked="f">
                    <v:textbox>
                      <w:txbxContent>
                        <w:p w14:paraId="1079B59A" w14:textId="77777777" w:rsidR="00237E1F" w:rsidRPr="009C2FD1" w:rsidRDefault="00237E1F" w:rsidP="008668F3">
                          <w:pPr>
                            <w:pStyle w:val="Sinespaciado"/>
                            <w:jc w:val="right"/>
                            <w:rPr>
                              <w:sz w:val="22"/>
                              <w:szCs w:val="22"/>
                            </w:rPr>
                          </w:pPr>
                          <w:r w:rsidRPr="009C2FD1">
                            <w:rPr>
                              <w:sz w:val="22"/>
                              <w:szCs w:val="22"/>
                            </w:rPr>
                            <w:t>Santa cruz - Bolivia</w:t>
                          </w:r>
                        </w:p>
                      </w:txbxContent>
                    </v:textbox>
                    <w10:wrap type="square" anchory="page"/>
                  </v:shape>
                </w:pict>
              </mc:Fallback>
            </mc:AlternateContent>
          </w:r>
          <w:r w:rsidR="00237E1F">
            <w:br w:type="page"/>
          </w:r>
          <w:r w:rsidR="00237E1F">
            <w:lastRenderedPageBreak/>
            <w:br w:type="page"/>
          </w:r>
        </w:p>
        <w:p w14:paraId="325C6224" w14:textId="77777777" w:rsidR="00237E1F" w:rsidRDefault="00541442" w:rsidP="00424E7D">
          <w:pPr>
            <w:pStyle w:val="Sinespaciado"/>
          </w:pPr>
        </w:p>
      </w:sdtContent>
    </w:sdt>
    <w:p w14:paraId="1BA2D951" w14:textId="7F2875AA" w:rsidR="00237E1F" w:rsidRPr="00237E1F" w:rsidRDefault="00237E1F" w:rsidP="00CA5DAD">
      <w:pPr>
        <w:pStyle w:val="Ttulo1"/>
      </w:pPr>
      <w:r w:rsidRPr="00237E1F">
        <w:t xml:space="preserve"> </w:t>
      </w:r>
      <w:r w:rsidRPr="00CA5DAD">
        <w:t>Auxiliatura</w:t>
      </w:r>
      <w:r w:rsidRPr="00237E1F">
        <w:t xml:space="preserve"> </w:t>
      </w:r>
      <w:r w:rsidR="00FF5949">
        <w:t>#</w:t>
      </w:r>
      <w:r w:rsidRPr="00237E1F">
        <w:t>1</w:t>
      </w:r>
    </w:p>
    <w:p w14:paraId="5177CA9F" w14:textId="77777777" w:rsidR="00237E1F" w:rsidRPr="00237E1F" w:rsidRDefault="00237E1F" w:rsidP="00237E1F">
      <w:pPr>
        <w:pStyle w:val="Ttulo2"/>
      </w:pPr>
      <w:r w:rsidRPr="00237E1F">
        <w:rPr>
          <w:noProof/>
        </w:rPr>
        <w:drawing>
          <wp:anchor distT="0" distB="0" distL="114300" distR="114300" simplePos="0" relativeHeight="251668480" behindDoc="0" locked="0" layoutInCell="1" allowOverlap="1" wp14:anchorId="1E949CD4" wp14:editId="46029CC0">
            <wp:simplePos x="0" y="0"/>
            <wp:positionH relativeFrom="page">
              <wp:posOffset>1439838</wp:posOffset>
            </wp:positionH>
            <wp:positionV relativeFrom="page">
              <wp:posOffset>1487606</wp:posOffset>
            </wp:positionV>
            <wp:extent cx="5752531" cy="1066800"/>
            <wp:effectExtent l="0" t="0" r="635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814" cy="1067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t>Realizar el diagrama de clases:</w:t>
      </w:r>
    </w:p>
    <w:p w14:paraId="7BA51990" w14:textId="77777777" w:rsidR="00237E1F" w:rsidRPr="00237E1F" w:rsidRDefault="00237E1F" w:rsidP="00237E1F">
      <w:pPr>
        <w:ind w:left="0"/>
        <w:contextualSpacing/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69504" behindDoc="0" locked="0" layoutInCell="1" allowOverlap="1" wp14:anchorId="33E03134" wp14:editId="6D443F1C">
            <wp:simplePos x="0" y="0"/>
            <wp:positionH relativeFrom="margin">
              <wp:posOffset>532130</wp:posOffset>
            </wp:positionH>
            <wp:positionV relativeFrom="page">
              <wp:posOffset>2743200</wp:posOffset>
            </wp:positionV>
            <wp:extent cx="5772785" cy="232664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55" b="4615"/>
                    <a:stretch/>
                  </pic:blipFill>
                  <pic:spPr bwMode="auto">
                    <a:xfrm>
                      <a:off x="0" y="0"/>
                      <a:ext cx="5772785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A76C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376D8252" w14:textId="77777777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0528" behindDoc="0" locked="0" layoutInCell="1" allowOverlap="1" wp14:anchorId="4D6544F0" wp14:editId="6E361718">
            <wp:simplePos x="0" y="0"/>
            <wp:positionH relativeFrom="page">
              <wp:posOffset>1446663</wp:posOffset>
            </wp:positionH>
            <wp:positionV relativeFrom="page">
              <wp:posOffset>5616054</wp:posOffset>
            </wp:positionV>
            <wp:extent cx="5745707" cy="1254760"/>
            <wp:effectExtent l="0" t="0" r="7620" b="254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561" cy="1255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Realizar el diagrama de clase:</w:t>
      </w:r>
    </w:p>
    <w:p w14:paraId="7F2D6471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1552" behindDoc="0" locked="0" layoutInCell="1" allowOverlap="1" wp14:anchorId="7DA0398F" wp14:editId="2C20F2B9">
            <wp:simplePos x="0" y="0"/>
            <wp:positionH relativeFrom="margin">
              <wp:posOffset>528320</wp:posOffset>
            </wp:positionH>
            <wp:positionV relativeFrom="page">
              <wp:posOffset>7067550</wp:posOffset>
            </wp:positionV>
            <wp:extent cx="5762625" cy="2319655"/>
            <wp:effectExtent l="0" t="0" r="9525" b="444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709" b="5393"/>
                    <a:stretch/>
                  </pic:blipFill>
                  <pic:spPr bwMode="auto">
                    <a:xfrm>
                      <a:off x="0" y="0"/>
                      <a:ext cx="576262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34F65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61B99168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270C3A12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</w:p>
    <w:p w14:paraId="1B1C7E9C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043016B1" w14:textId="72FCF22C" w:rsidR="00CA5DAD" w:rsidRDefault="00CA5DAD" w:rsidP="00424E7D">
      <w:pPr>
        <w:pStyle w:val="Sinespaciado"/>
        <w:rPr>
          <w:lang w:val="es-ES" w:eastAsia="es-BO"/>
        </w:rPr>
      </w:pPr>
    </w:p>
    <w:p w14:paraId="2F31F7BF" w14:textId="371D9028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szCs w:val="18"/>
          <w:lang w:val="es-ES" w:eastAsia="es-BO"/>
        </w:rPr>
        <w:t>Realizar el diagrama de clase:</w:t>
      </w:r>
    </w:p>
    <w:p w14:paraId="2AFA2265" w14:textId="77777777" w:rsidR="00237E1F" w:rsidRPr="00237E1F" w:rsidRDefault="00237E1F" w:rsidP="00237E1F">
      <w:pPr>
        <w:jc w:val="left"/>
        <w:rPr>
          <w:noProof/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3600" behindDoc="0" locked="0" layoutInCell="1" allowOverlap="1" wp14:anchorId="04633C98" wp14:editId="070C788E">
            <wp:simplePos x="0" y="0"/>
            <wp:positionH relativeFrom="page">
              <wp:posOffset>923925</wp:posOffset>
            </wp:positionH>
            <wp:positionV relativeFrom="page">
              <wp:posOffset>2743200</wp:posOffset>
            </wp:positionV>
            <wp:extent cx="5382735" cy="2872854"/>
            <wp:effectExtent l="0" t="0" r="8890" b="381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4" t="12513" r="5159" b="4455"/>
                    <a:stretch/>
                  </pic:blipFill>
                  <pic:spPr bwMode="auto">
                    <a:xfrm>
                      <a:off x="0" y="0"/>
                      <a:ext cx="5382735" cy="287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64585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710B8CB0" w14:textId="77777777" w:rsidR="00CA5DAD" w:rsidRDefault="00CA5DAD" w:rsidP="00CA5DAD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60A5EE6F" w14:textId="156F7C98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2576" behindDoc="0" locked="0" layoutInCell="1" allowOverlap="1" wp14:anchorId="3545C1DD" wp14:editId="04798ECB">
            <wp:simplePos x="0" y="0"/>
            <wp:positionH relativeFrom="page">
              <wp:posOffset>921224</wp:posOffset>
            </wp:positionH>
            <wp:positionV relativeFrom="page">
              <wp:posOffset>1119116</wp:posOffset>
            </wp:positionV>
            <wp:extent cx="5390329" cy="1433015"/>
            <wp:effectExtent l="0" t="0" r="127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0329" cy="14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Uso de composición como alternativa a clase asociación</w:t>
      </w:r>
    </w:p>
    <w:p w14:paraId="58B90079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noProof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BBFED60" wp14:editId="4667C5DB">
                <wp:simplePos x="0" y="0"/>
                <wp:positionH relativeFrom="column">
                  <wp:posOffset>-302481</wp:posOffset>
                </wp:positionH>
                <wp:positionV relativeFrom="paragraph">
                  <wp:posOffset>125757</wp:posOffset>
                </wp:positionV>
                <wp:extent cx="1499235" cy="269875"/>
                <wp:effectExtent l="0" t="0" r="0" b="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D096D" w14:textId="77777777" w:rsidR="00237E1F" w:rsidRDefault="00237E1F" w:rsidP="00237E1F">
                            <w:pPr>
                              <w:pStyle w:val="Ttulo3"/>
                            </w:pPr>
                            <w:r>
                              <w:t>Caso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ED60" id="_x0000_s1030" type="#_x0000_t202" style="position:absolute;left:0;text-align:left;margin-left:-23.8pt;margin-top:9.9pt;width:118.05pt;height:21.2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" filled="f" stroked="f">
                <v:textbox>
                  <w:txbxContent>
                    <w:p w14:paraId="3BAD096D" w14:textId="77777777" w:rsidR="00237E1F" w:rsidRDefault="00237E1F" w:rsidP="00237E1F">
                      <w:pPr>
                        <w:pStyle w:val="Ttulo3"/>
                      </w:pPr>
                      <w:r>
                        <w:t>Caso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40E3A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8639B6B" wp14:editId="161E40AC">
                <wp:simplePos x="0" y="0"/>
                <wp:positionH relativeFrom="column">
                  <wp:posOffset>2951783</wp:posOffset>
                </wp:positionH>
                <wp:positionV relativeFrom="paragraph">
                  <wp:posOffset>1012190</wp:posOffset>
                </wp:positionV>
                <wp:extent cx="1499235" cy="269875"/>
                <wp:effectExtent l="0" t="0" r="0" b="0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F775B" w14:textId="77777777" w:rsidR="00237E1F" w:rsidRDefault="00237E1F" w:rsidP="00237E1F">
                            <w:pPr>
                              <w:pStyle w:val="Ttulo3"/>
                            </w:pPr>
                            <w:r>
                              <w:t>Caso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9B6B" id="_x0000_s1031" type="#_x0000_t202" style="position:absolute;left:0;text-align:left;margin-left:232.4pt;margin-top:79.7pt;width:118.05pt;height:21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" filled="f" stroked="f">
                <v:textbox>
                  <w:txbxContent>
                    <w:p w14:paraId="784F775B" w14:textId="77777777" w:rsidR="00237E1F" w:rsidRDefault="00237E1F" w:rsidP="00237E1F">
                      <w:pPr>
                        <w:pStyle w:val="Ttulo3"/>
                      </w:pPr>
                      <w:r>
                        <w:t>Caso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5648" behindDoc="0" locked="0" layoutInCell="1" allowOverlap="1" wp14:anchorId="431AE1AF" wp14:editId="21A3BF5B">
            <wp:simplePos x="0" y="0"/>
            <wp:positionH relativeFrom="page">
              <wp:posOffset>3991555</wp:posOffset>
            </wp:positionH>
            <wp:positionV relativeFrom="page">
              <wp:posOffset>7426518</wp:posOffset>
            </wp:positionV>
            <wp:extent cx="2674984" cy="1978660"/>
            <wp:effectExtent l="0" t="0" r="0" b="254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91" t="13644" r="3385" b="4484"/>
                    <a:stretch/>
                  </pic:blipFill>
                  <pic:spPr bwMode="auto">
                    <a:xfrm>
                      <a:off x="0" y="0"/>
                      <a:ext cx="2674984" cy="197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4624" behindDoc="0" locked="0" layoutInCell="1" allowOverlap="1" wp14:anchorId="2EB3E906" wp14:editId="21F0DABB">
            <wp:simplePos x="0" y="0"/>
            <wp:positionH relativeFrom="page">
              <wp:posOffset>747367</wp:posOffset>
            </wp:positionH>
            <wp:positionV relativeFrom="page">
              <wp:posOffset>6352540</wp:posOffset>
            </wp:positionV>
            <wp:extent cx="3035804" cy="1963972"/>
            <wp:effectExtent l="0" t="0" r="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4" t="13644" r="49181" b="4484"/>
                    <a:stretch/>
                  </pic:blipFill>
                  <pic:spPr bwMode="auto">
                    <a:xfrm>
                      <a:off x="0" y="0"/>
                      <a:ext cx="3035804" cy="196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2B2F7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noProof/>
          <w:szCs w:val="18"/>
          <w:lang w:val="es-ES" w:eastAsia="es-BO"/>
        </w:rPr>
      </w:pPr>
    </w:p>
    <w:p w14:paraId="15889D27" w14:textId="77777777" w:rsidR="00237E1F" w:rsidRPr="00237E1F" w:rsidRDefault="00237E1F" w:rsidP="00424E7D">
      <w:pPr>
        <w:pStyle w:val="Sinespaciado"/>
        <w:rPr>
          <w:lang w:val="es-ES" w:eastAsia="es-BO"/>
        </w:rPr>
      </w:pPr>
    </w:p>
    <w:p w14:paraId="35019877" w14:textId="77777777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8720" behindDoc="0" locked="0" layoutInCell="1" allowOverlap="1" wp14:anchorId="4B8BE840" wp14:editId="3003F527">
            <wp:simplePos x="0" y="0"/>
            <wp:positionH relativeFrom="page">
              <wp:posOffset>1439186</wp:posOffset>
            </wp:positionH>
            <wp:positionV relativeFrom="page">
              <wp:posOffset>1129085</wp:posOffset>
            </wp:positionV>
            <wp:extent cx="5581650" cy="1606164"/>
            <wp:effectExtent l="0" t="0" r="0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Realizar el diagrama de clase</w:t>
      </w:r>
    </w:p>
    <w:p w14:paraId="1942E905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9744" behindDoc="0" locked="0" layoutInCell="1" allowOverlap="1" wp14:anchorId="7C29A17D" wp14:editId="22E09C02">
            <wp:simplePos x="0" y="0"/>
            <wp:positionH relativeFrom="page">
              <wp:posOffset>1455089</wp:posOffset>
            </wp:positionH>
            <wp:positionV relativeFrom="page">
              <wp:posOffset>2926080</wp:posOffset>
            </wp:positionV>
            <wp:extent cx="5555615" cy="1971923"/>
            <wp:effectExtent l="0" t="0" r="6985" b="9525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4" t="13196" r="3478" b="4389"/>
                    <a:stretch/>
                  </pic:blipFill>
                  <pic:spPr bwMode="auto">
                    <a:xfrm>
                      <a:off x="0" y="0"/>
                      <a:ext cx="5555615" cy="19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22BD9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3052B225" w14:textId="77777777" w:rsidR="00F5581B" w:rsidRPr="00F5581B" w:rsidRDefault="00F5581B" w:rsidP="00F5581B">
      <w:pPr>
        <w:tabs>
          <w:tab w:val="left" w:pos="6150"/>
        </w:tabs>
        <w:ind w:left="1135"/>
        <w:rPr>
          <w:lang w:val="es-ES" w:eastAsia="es-BO"/>
        </w:rPr>
      </w:pPr>
    </w:p>
    <w:p w14:paraId="4909CBCF" w14:textId="1A0F5465" w:rsidR="00CA5DAD" w:rsidRDefault="00F5581B" w:rsidP="00F5581B">
      <w:pPr>
        <w:tabs>
          <w:tab w:val="left" w:pos="1254"/>
        </w:tabs>
        <w:rPr>
          <w:lang w:val="es-ES" w:eastAsia="es-BO"/>
        </w:rPr>
        <w:sectPr w:rsidR="00CA5DAD" w:rsidSect="005F40D0">
          <w:headerReference w:type="default" r:id="rId23"/>
          <w:footerReference w:type="default" r:id="rId24"/>
          <w:pgSz w:w="12242" w:h="15842" w:code="1"/>
          <w:pgMar w:top="907" w:right="601" w:bottom="737" w:left="1418" w:header="283" w:footer="0" w:gutter="0"/>
          <w:pgBorders>
            <w:top w:val="single" w:sz="12" w:space="0" w:color="C00000"/>
            <w:left w:val="single" w:sz="12" w:space="0" w:color="C00000"/>
            <w:bottom w:val="single" w:sz="12" w:space="0" w:color="C00000"/>
            <w:right w:val="single" w:sz="12" w:space="0" w:color="C00000"/>
          </w:pgBorders>
          <w:pgNumType w:start="1"/>
          <w:cols w:space="720"/>
          <w:docGrid w:linePitch="381"/>
        </w:sectPr>
      </w:pPr>
      <w:r>
        <w:rPr>
          <w:lang w:val="es-ES" w:eastAsia="es-BO"/>
        </w:rPr>
        <w:tab/>
      </w:r>
    </w:p>
    <w:p w14:paraId="4E535C5B" w14:textId="10BDCF6B" w:rsidR="00CA5DAD" w:rsidRDefault="00CA5DAD" w:rsidP="00424E7D">
      <w:pPr>
        <w:pStyle w:val="Sinespaciado"/>
      </w:pPr>
    </w:p>
    <w:p w14:paraId="33A3B407" w14:textId="555D80F1" w:rsidR="00CA5DAD" w:rsidRDefault="00CA5DAD" w:rsidP="00CA5DAD">
      <w:pPr>
        <w:pStyle w:val="Ttulo1"/>
      </w:pPr>
      <w:r>
        <w:t xml:space="preserve">Auxiliatura </w:t>
      </w:r>
      <w:r w:rsidR="00FF5949">
        <w:t>#</w:t>
      </w:r>
      <w:r>
        <w:t>2</w:t>
      </w:r>
    </w:p>
    <w:p w14:paraId="3211AAC7" w14:textId="29366E49" w:rsidR="00CA5DAD" w:rsidRDefault="002E3A59" w:rsidP="009540FA">
      <w:pPr>
        <w:pStyle w:val="Ttulo2"/>
        <w:spacing w:after="0"/>
      </w:pPr>
      <w:r>
        <w:t>Realizar el diagrama de clases de:</w:t>
      </w:r>
    </w:p>
    <w:p w14:paraId="5224FD1B" w14:textId="47FBC6FA" w:rsidR="00271B94" w:rsidRPr="00271B94" w:rsidRDefault="009540FA" w:rsidP="00271B94">
      <w:pPr>
        <w:pStyle w:val="Sinespaciado"/>
      </w:pPr>
      <w:r w:rsidRPr="002E3A59">
        <w:rPr>
          <w:noProof/>
          <w:lang w:val="es-ES" w:eastAsia="es-BO"/>
        </w:rPr>
        <w:drawing>
          <wp:anchor distT="0" distB="0" distL="114300" distR="114300" simplePos="0" relativeHeight="251686912" behindDoc="0" locked="0" layoutInCell="1" allowOverlap="1" wp14:anchorId="34B040DF" wp14:editId="1DCDAD1B">
            <wp:simplePos x="0" y="0"/>
            <wp:positionH relativeFrom="page">
              <wp:posOffset>1441450</wp:posOffset>
            </wp:positionH>
            <wp:positionV relativeFrom="paragraph">
              <wp:posOffset>188595</wp:posOffset>
            </wp:positionV>
            <wp:extent cx="5759450" cy="269240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08EFF" w14:textId="3864965A" w:rsidR="009540FA" w:rsidRDefault="009540FA" w:rsidP="009540FA">
      <w:pPr>
        <w:pStyle w:val="Sinespaciado"/>
      </w:pPr>
    </w:p>
    <w:p w14:paraId="5D8B2438" w14:textId="302124EE" w:rsidR="00271B94" w:rsidRDefault="009540FA" w:rsidP="009540FA">
      <w:pPr>
        <w:pStyle w:val="Ttulo3"/>
        <w:spacing w:after="0"/>
      </w:pPr>
      <w:r>
        <w:t>Modo 1</w:t>
      </w:r>
    </w:p>
    <w:p w14:paraId="39AE4790" w14:textId="05E8D716" w:rsidR="009540FA" w:rsidRDefault="00A76556" w:rsidP="009540FA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73F596C" wp14:editId="76769702">
            <wp:simplePos x="0" y="0"/>
            <wp:positionH relativeFrom="page">
              <wp:posOffset>1628775</wp:posOffset>
            </wp:positionH>
            <wp:positionV relativeFrom="paragraph">
              <wp:posOffset>185420</wp:posOffset>
            </wp:positionV>
            <wp:extent cx="4124325" cy="2343150"/>
            <wp:effectExtent l="0" t="0" r="9525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17" t="10383" r="4005" b="4127"/>
                    <a:stretch/>
                  </pic:blipFill>
                  <pic:spPr bwMode="auto">
                    <a:xfrm>
                      <a:off x="0" y="0"/>
                      <a:ext cx="41243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69DC9" w14:textId="77777777" w:rsidR="009540FA" w:rsidRDefault="009540FA" w:rsidP="009540FA">
      <w:pPr>
        <w:pStyle w:val="Sinespaciado"/>
      </w:pPr>
    </w:p>
    <w:p w14:paraId="110A503C" w14:textId="7C398DBE" w:rsidR="009540FA" w:rsidRPr="009540FA" w:rsidRDefault="009540FA" w:rsidP="009540FA">
      <w:pPr>
        <w:pStyle w:val="Ttulo3"/>
        <w:spacing w:after="0"/>
      </w:pPr>
      <w:r>
        <w:t>Modo 2</w:t>
      </w:r>
    </w:p>
    <w:p w14:paraId="63D5593D" w14:textId="46FFB573" w:rsidR="009540FA" w:rsidRDefault="00A76556" w:rsidP="009540FA">
      <w:pPr>
        <w:pStyle w:val="Sinespaciado"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5814784" wp14:editId="3E8C1C64">
            <wp:simplePos x="0" y="0"/>
            <wp:positionH relativeFrom="page">
              <wp:posOffset>1619250</wp:posOffset>
            </wp:positionH>
            <wp:positionV relativeFrom="paragraph">
              <wp:posOffset>191770</wp:posOffset>
            </wp:positionV>
            <wp:extent cx="5029200" cy="1800225"/>
            <wp:effectExtent l="0" t="0" r="0" b="952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26" t="13399" r="3159" b="4218"/>
                    <a:stretch/>
                  </pic:blipFill>
                  <pic:spPr bwMode="auto">
                    <a:xfrm>
                      <a:off x="0" y="0"/>
                      <a:ext cx="50292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36B62" w14:textId="77777777" w:rsidR="00A76556" w:rsidRDefault="00A76556" w:rsidP="00A76556">
      <w:pPr>
        <w:pStyle w:val="Sinespaciado"/>
        <w:rPr>
          <w:noProof/>
        </w:rPr>
      </w:pPr>
    </w:p>
    <w:p w14:paraId="4E1BBF94" w14:textId="3A50CDF5" w:rsidR="00271B94" w:rsidRDefault="00A76556" w:rsidP="009540FA">
      <w:pPr>
        <w:pStyle w:val="Ttulo2"/>
        <w:spacing w:after="0"/>
        <w:rPr>
          <w:noProof/>
        </w:rPr>
      </w:pPr>
      <w:r w:rsidRPr="00F5581B">
        <w:rPr>
          <w:noProof/>
        </w:rPr>
        <w:drawing>
          <wp:anchor distT="0" distB="0" distL="114300" distR="114300" simplePos="0" relativeHeight="251695104" behindDoc="0" locked="0" layoutInCell="1" allowOverlap="1" wp14:anchorId="0BC94431" wp14:editId="2029FB20">
            <wp:simplePos x="0" y="0"/>
            <wp:positionH relativeFrom="page">
              <wp:posOffset>923511</wp:posOffset>
            </wp:positionH>
            <wp:positionV relativeFrom="paragraph">
              <wp:posOffset>369901</wp:posOffset>
            </wp:positionV>
            <wp:extent cx="5755005" cy="2867025"/>
            <wp:effectExtent l="0" t="0" r="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B94">
        <w:rPr>
          <w:noProof/>
        </w:rPr>
        <w:t>Realizar el diagrama de clases de:</w:t>
      </w:r>
    </w:p>
    <w:p w14:paraId="23FED289" w14:textId="2BDD0A43" w:rsidR="00A76556" w:rsidRDefault="00A76556" w:rsidP="00271B94">
      <w:pPr>
        <w:rPr>
          <w:noProof/>
        </w:rPr>
      </w:pPr>
    </w:p>
    <w:p w14:paraId="712BF7CC" w14:textId="6B6EE680" w:rsidR="00271B94" w:rsidRPr="00271B94" w:rsidRDefault="00A76556" w:rsidP="00271B94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7F089E1" wp14:editId="0593C974">
            <wp:simplePos x="0" y="0"/>
            <wp:positionH relativeFrom="margin">
              <wp:posOffset>1268730</wp:posOffset>
            </wp:positionH>
            <wp:positionV relativeFrom="paragraph">
              <wp:posOffset>2889250</wp:posOffset>
            </wp:positionV>
            <wp:extent cx="3950335" cy="5219065"/>
            <wp:effectExtent l="0" t="0" r="0" b="63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95" t="6244" r="5275" b="2405"/>
                    <a:stretch/>
                  </pic:blipFill>
                  <pic:spPr bwMode="auto">
                    <a:xfrm>
                      <a:off x="0" y="0"/>
                      <a:ext cx="3950335" cy="521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CF244" w14:textId="6048FF16" w:rsidR="00A76556" w:rsidRDefault="00A76556" w:rsidP="00A76556">
      <w:pPr>
        <w:pStyle w:val="Sinespaciado"/>
        <w:rPr>
          <w:lang w:val="es-ES" w:eastAsia="es-BO"/>
        </w:rPr>
      </w:pPr>
    </w:p>
    <w:p w14:paraId="074009DB" w14:textId="226EC001" w:rsidR="00A76556" w:rsidRDefault="00A76556" w:rsidP="0071154E">
      <w:pPr>
        <w:pStyle w:val="Sinespaciado"/>
      </w:pPr>
    </w:p>
    <w:p w14:paraId="0DC8A143" w14:textId="6751132F" w:rsidR="0071154E" w:rsidRDefault="0071154E" w:rsidP="00A6023C">
      <w:pPr>
        <w:pStyle w:val="Ttulo2"/>
        <w:spacing w:after="0"/>
        <w:rPr>
          <w:noProof/>
        </w:rPr>
      </w:pPr>
      <w:r>
        <w:rPr>
          <w:noProof/>
        </w:rPr>
        <w:t>Realizar el diagrama de clases de:</w:t>
      </w:r>
    </w:p>
    <w:p w14:paraId="20FDB816" w14:textId="01D765F3" w:rsidR="0071154E" w:rsidRDefault="00A6023C" w:rsidP="0071154E">
      <w:pPr>
        <w:rPr>
          <w:lang w:val="es-ES" w:eastAsia="es-BO"/>
        </w:rPr>
      </w:pPr>
      <w:r w:rsidRPr="00A6023C">
        <w:rPr>
          <w:noProof/>
          <w:lang w:val="es-ES" w:eastAsia="es-BO"/>
        </w:rPr>
        <w:drawing>
          <wp:anchor distT="0" distB="0" distL="114300" distR="114300" simplePos="0" relativeHeight="251701248" behindDoc="0" locked="0" layoutInCell="1" allowOverlap="1" wp14:anchorId="53E2A131" wp14:editId="11A41DEB">
            <wp:simplePos x="0" y="0"/>
            <wp:positionH relativeFrom="column">
              <wp:posOffset>546100</wp:posOffset>
            </wp:positionH>
            <wp:positionV relativeFrom="paragraph">
              <wp:posOffset>183515</wp:posOffset>
            </wp:positionV>
            <wp:extent cx="5747385" cy="3225165"/>
            <wp:effectExtent l="0" t="0" r="571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EBF78" w14:textId="0EC79404" w:rsidR="00A6023C" w:rsidRDefault="00FF5949" w:rsidP="00A6023C">
      <w:pPr>
        <w:pStyle w:val="Sinespaciado"/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755962B" wp14:editId="601C6B61">
            <wp:simplePos x="0" y="0"/>
            <wp:positionH relativeFrom="column">
              <wp:posOffset>541020</wp:posOffset>
            </wp:positionH>
            <wp:positionV relativeFrom="paragraph">
              <wp:posOffset>3249295</wp:posOffset>
            </wp:positionV>
            <wp:extent cx="5754370" cy="3232150"/>
            <wp:effectExtent l="0" t="0" r="0" b="635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05" t="10270" r="3943" b="4257"/>
                    <a:stretch/>
                  </pic:blipFill>
                  <pic:spPr bwMode="auto">
                    <a:xfrm>
                      <a:off x="0" y="0"/>
                      <a:ext cx="575437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23C">
        <w:rPr>
          <w:lang w:val="es-ES" w:eastAsia="es-BO"/>
        </w:rPr>
        <w:tab/>
      </w:r>
    </w:p>
    <w:p w14:paraId="4E4505FC" w14:textId="34B5391C" w:rsidR="00A6023C" w:rsidRPr="00A6023C" w:rsidRDefault="00A6023C" w:rsidP="00A6023C">
      <w:pPr>
        <w:rPr>
          <w:lang w:val="es-ES" w:eastAsia="es-BO"/>
        </w:rPr>
      </w:pPr>
    </w:p>
    <w:p w14:paraId="5730C9FC" w14:textId="6B893477" w:rsidR="00FF5949" w:rsidRDefault="00FF5949" w:rsidP="00A6023C">
      <w:pPr>
        <w:rPr>
          <w:noProof/>
        </w:rPr>
      </w:pPr>
    </w:p>
    <w:p w14:paraId="195C14B8" w14:textId="57A5CD73" w:rsidR="00A6023C" w:rsidRPr="00A6023C" w:rsidRDefault="00A6023C" w:rsidP="00A6023C">
      <w:pPr>
        <w:rPr>
          <w:lang w:val="es-ES" w:eastAsia="es-BO"/>
        </w:rPr>
      </w:pPr>
    </w:p>
    <w:p w14:paraId="45E01E6C" w14:textId="41FBF72A" w:rsidR="00A6023C" w:rsidRPr="00A6023C" w:rsidRDefault="00A6023C" w:rsidP="00A6023C">
      <w:pPr>
        <w:rPr>
          <w:lang w:val="es-ES" w:eastAsia="es-BO"/>
        </w:rPr>
      </w:pPr>
    </w:p>
    <w:p w14:paraId="7A45EF9B" w14:textId="6805F5FB" w:rsidR="00A6023C" w:rsidRPr="00A6023C" w:rsidRDefault="00A6023C" w:rsidP="00A6023C">
      <w:pPr>
        <w:rPr>
          <w:lang w:val="es-ES" w:eastAsia="es-BO"/>
        </w:rPr>
      </w:pPr>
    </w:p>
    <w:p w14:paraId="47BA94F2" w14:textId="6729FB9A" w:rsidR="00A6023C" w:rsidRDefault="00A6023C" w:rsidP="00FF5949">
      <w:pPr>
        <w:pStyle w:val="Sinespaciado"/>
        <w:rPr>
          <w:lang w:val="es-ES" w:eastAsia="es-BO"/>
        </w:rPr>
      </w:pPr>
    </w:p>
    <w:p w14:paraId="50A625ED" w14:textId="04F224EE" w:rsidR="00FF5949" w:rsidRDefault="00FF5949" w:rsidP="00FF5949">
      <w:pPr>
        <w:pStyle w:val="Ttulo1"/>
      </w:pPr>
      <w:r>
        <w:t>Auxiliatura #3</w:t>
      </w:r>
    </w:p>
    <w:p w14:paraId="587F6ABE" w14:textId="7C56DD77" w:rsidR="00FF5949" w:rsidRPr="00FF5949" w:rsidRDefault="00FF5949" w:rsidP="00FF5949">
      <w:pPr>
        <w:pStyle w:val="Ttulo2"/>
        <w:spacing w:after="0"/>
      </w:pPr>
      <w:r>
        <w:t xml:space="preserve">Realizar el </w:t>
      </w:r>
      <w:r w:rsidR="00AE7779">
        <w:t>diagrama de clases para:</w:t>
      </w:r>
    </w:p>
    <w:p w14:paraId="27551E5E" w14:textId="2B7B112C" w:rsidR="00FF5949" w:rsidRPr="00FF5949" w:rsidRDefault="00C90D0D" w:rsidP="00FF5949">
      <w:pPr>
        <w:rPr>
          <w:lang w:val="es-ES" w:eastAsia="es-BO"/>
        </w:rPr>
      </w:pPr>
      <w:r w:rsidRPr="00A17DE7">
        <w:rPr>
          <w:noProof/>
          <w:lang w:val="es-ES" w:eastAsia="es-BO"/>
        </w:rPr>
        <w:drawing>
          <wp:anchor distT="0" distB="0" distL="114300" distR="114300" simplePos="0" relativeHeight="251711488" behindDoc="0" locked="0" layoutInCell="1" allowOverlap="1" wp14:anchorId="47B3B6F1" wp14:editId="3D504C1E">
            <wp:simplePos x="0" y="0"/>
            <wp:positionH relativeFrom="column">
              <wp:posOffset>366510</wp:posOffset>
            </wp:positionH>
            <wp:positionV relativeFrom="paragraph">
              <wp:posOffset>185857</wp:posOffset>
            </wp:positionV>
            <wp:extent cx="5935980" cy="2921000"/>
            <wp:effectExtent l="0" t="0" r="762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991C" w14:textId="0D49369B" w:rsidR="0019372B" w:rsidRDefault="00F0239A" w:rsidP="0019372B">
      <w:pPr>
        <w:pStyle w:val="Sinespaciado"/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EBAE83E" wp14:editId="4C84F99B">
            <wp:simplePos x="0" y="0"/>
            <wp:positionH relativeFrom="column">
              <wp:posOffset>368300</wp:posOffset>
            </wp:positionH>
            <wp:positionV relativeFrom="paragraph">
              <wp:posOffset>3077845</wp:posOffset>
            </wp:positionV>
            <wp:extent cx="5934075" cy="3251835"/>
            <wp:effectExtent l="0" t="0" r="9525" b="571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46" t="9545" r="2294" b="3580"/>
                    <a:stretch/>
                  </pic:blipFill>
                  <pic:spPr bwMode="auto">
                    <a:xfrm>
                      <a:off x="0" y="0"/>
                      <a:ext cx="5934075" cy="32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20A13" w14:textId="1FE5B523" w:rsidR="0019372B" w:rsidRDefault="0019372B" w:rsidP="00877972">
      <w:pPr>
        <w:pStyle w:val="Sinespaciado"/>
        <w:rPr>
          <w:lang w:val="es-ES" w:eastAsia="es-BO"/>
        </w:rPr>
      </w:pPr>
    </w:p>
    <w:p w14:paraId="4192CD3D" w14:textId="78EDB086" w:rsidR="00F0239A" w:rsidRDefault="00F0239A" w:rsidP="00A17DE7">
      <w:pPr>
        <w:rPr>
          <w:noProof/>
        </w:rPr>
      </w:pPr>
    </w:p>
    <w:p w14:paraId="65E7CCF3" w14:textId="2A57E64C" w:rsidR="00A17DE7" w:rsidRDefault="00A17DE7" w:rsidP="00A17DE7"/>
    <w:p w14:paraId="64CE1B3D" w14:textId="13FC0BE8" w:rsidR="00532AAF" w:rsidRDefault="00532AAF" w:rsidP="00A17DE7"/>
    <w:p w14:paraId="2A6B6B16" w14:textId="46EBEBF9" w:rsidR="00A17DE7" w:rsidRDefault="00A17DE7" w:rsidP="00A17DE7">
      <w:pPr>
        <w:pStyle w:val="Sinespaciado"/>
      </w:pPr>
    </w:p>
    <w:p w14:paraId="63C88A58" w14:textId="06C82397" w:rsidR="00F0239A" w:rsidRDefault="00F0239A" w:rsidP="00A17DE7">
      <w:pPr>
        <w:pStyle w:val="Sinespaciado"/>
      </w:pPr>
    </w:p>
    <w:p w14:paraId="099E1DEB" w14:textId="377C4D1F" w:rsidR="00F0239A" w:rsidRDefault="00F0239A" w:rsidP="00C90D0D">
      <w:pPr>
        <w:pStyle w:val="Ttulo2"/>
        <w:spacing w:after="0"/>
      </w:pPr>
      <w:r>
        <w:t>Realizar el diagrama de clases para:</w:t>
      </w:r>
    </w:p>
    <w:p w14:paraId="71BCA0F1" w14:textId="36A75DCD" w:rsidR="00331E71" w:rsidRDefault="00331E71" w:rsidP="00F023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876E872" wp14:editId="24689FEE">
            <wp:simplePos x="0" y="0"/>
            <wp:positionH relativeFrom="column">
              <wp:align>center</wp:align>
            </wp:positionH>
            <wp:positionV relativeFrom="paragraph">
              <wp:posOffset>184306</wp:posOffset>
            </wp:positionV>
            <wp:extent cx="5227200" cy="1256400"/>
            <wp:effectExtent l="0" t="0" r="0" b="127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12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D51166A" wp14:editId="5CCC2129">
            <wp:simplePos x="0" y="0"/>
            <wp:positionH relativeFrom="column">
              <wp:align>center</wp:align>
            </wp:positionH>
            <wp:positionV relativeFrom="paragraph">
              <wp:posOffset>1626391</wp:posOffset>
            </wp:positionV>
            <wp:extent cx="4719600" cy="2527200"/>
            <wp:effectExtent l="0" t="0" r="5080" b="698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84" t="12190" r="4712" b="6087"/>
                    <a:stretch/>
                  </pic:blipFill>
                  <pic:spPr bwMode="auto">
                    <a:xfrm>
                      <a:off x="0" y="0"/>
                      <a:ext cx="4719600" cy="25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3F8C6" w14:textId="48BD9E59" w:rsidR="00C90D0D" w:rsidRDefault="00C90D0D" w:rsidP="00C90D0D">
      <w:pPr>
        <w:pStyle w:val="Sinespaciado"/>
      </w:pPr>
    </w:p>
    <w:p w14:paraId="2C7AF9CF" w14:textId="667BEF0F" w:rsidR="00693571" w:rsidRDefault="00693571" w:rsidP="006F16C8">
      <w:pPr>
        <w:pStyle w:val="Ttulo2"/>
        <w:spacing w:after="0"/>
      </w:pPr>
      <w:r>
        <w:t>Realizar el diagrama de clases para:</w:t>
      </w:r>
    </w:p>
    <w:p w14:paraId="4993C1EA" w14:textId="448318DB" w:rsidR="00331E71" w:rsidRDefault="00331E71" w:rsidP="00331E71">
      <w:r>
        <w:rPr>
          <w:noProof/>
        </w:rPr>
        <w:drawing>
          <wp:anchor distT="0" distB="0" distL="114300" distR="114300" simplePos="0" relativeHeight="251721728" behindDoc="0" locked="0" layoutInCell="1" allowOverlap="1" wp14:anchorId="273BD05D" wp14:editId="1E210879">
            <wp:simplePos x="0" y="0"/>
            <wp:positionH relativeFrom="column">
              <wp:align>center</wp:align>
            </wp:positionH>
            <wp:positionV relativeFrom="paragraph">
              <wp:posOffset>1425539</wp:posOffset>
            </wp:positionV>
            <wp:extent cx="4225290" cy="2708275"/>
            <wp:effectExtent l="0" t="0" r="381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895" t="12854" r="5532" b="5732"/>
                    <a:stretch/>
                  </pic:blipFill>
                  <pic:spPr bwMode="auto">
                    <a:xfrm>
                      <a:off x="0" y="0"/>
                      <a:ext cx="4227516" cy="27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571">
        <w:rPr>
          <w:noProof/>
        </w:rPr>
        <w:drawing>
          <wp:anchor distT="0" distB="0" distL="114300" distR="114300" simplePos="0" relativeHeight="251719680" behindDoc="0" locked="0" layoutInCell="1" allowOverlap="1" wp14:anchorId="276BDE41" wp14:editId="744ED6FB">
            <wp:simplePos x="0" y="0"/>
            <wp:positionH relativeFrom="column">
              <wp:posOffset>548640</wp:posOffset>
            </wp:positionH>
            <wp:positionV relativeFrom="paragraph">
              <wp:posOffset>191770</wp:posOffset>
            </wp:positionV>
            <wp:extent cx="5744845" cy="1043305"/>
            <wp:effectExtent l="0" t="0" r="8255" b="444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39A">
        <w:br w:type="page"/>
      </w:r>
    </w:p>
    <w:p w14:paraId="4E573F69" w14:textId="128751D9" w:rsidR="00684870" w:rsidRDefault="00684870" w:rsidP="00331E71">
      <w:pPr>
        <w:pStyle w:val="Sinespaciado"/>
      </w:pPr>
    </w:p>
    <w:p w14:paraId="6C5BB3B1" w14:textId="344F2316" w:rsidR="00684870" w:rsidRDefault="009A0BE8" w:rsidP="009A0BE8">
      <w:pPr>
        <w:pStyle w:val="Ttulo2"/>
        <w:spacing w:after="0"/>
      </w:pPr>
      <w:r>
        <w:tab/>
        <w:t>Tablas de mapeado de relaciones</w:t>
      </w:r>
    </w:p>
    <w:p w14:paraId="6FAB1D13" w14:textId="5B01CBF9" w:rsidR="00331E71" w:rsidRDefault="009A0BE8" w:rsidP="00331E71">
      <w:pPr>
        <w:pStyle w:val="Sinespaciado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0765B21B" wp14:editId="69C2CFA8">
            <wp:simplePos x="0" y="0"/>
            <wp:positionH relativeFrom="column">
              <wp:posOffset>732790</wp:posOffset>
            </wp:positionH>
            <wp:positionV relativeFrom="paragraph">
              <wp:posOffset>185420</wp:posOffset>
            </wp:positionV>
            <wp:extent cx="4724400" cy="8285480"/>
            <wp:effectExtent l="0" t="0" r="0" b="127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BC29B" w14:textId="77777777" w:rsidR="009A0BE8" w:rsidRDefault="009A0BE8" w:rsidP="009A0BE8">
      <w:pPr>
        <w:spacing w:after="0"/>
      </w:pPr>
    </w:p>
    <w:p w14:paraId="27A4A349" w14:textId="77777777" w:rsidR="009A0BE8" w:rsidRDefault="009A0BE8" w:rsidP="009A0BE8">
      <w:pPr>
        <w:spacing w:after="0"/>
      </w:pPr>
    </w:p>
    <w:p w14:paraId="24F2560D" w14:textId="5A5C7295" w:rsidR="00D60005" w:rsidRDefault="00A17DE7" w:rsidP="00C71C1B">
      <w:pPr>
        <w:pStyle w:val="Ttulo2"/>
        <w:spacing w:after="0"/>
      </w:pPr>
      <w:r>
        <w:t xml:space="preserve">Realizar </w:t>
      </w:r>
      <w:r w:rsidR="00331E71">
        <w:t>el mapeado de…</w:t>
      </w:r>
    </w:p>
    <w:p w14:paraId="62D6B565" w14:textId="57605038" w:rsidR="00532AAF" w:rsidRPr="00D60005" w:rsidRDefault="00D60005" w:rsidP="00D60005">
      <w:pPr>
        <w:pStyle w:val="Sinespaciado"/>
        <w:rPr>
          <w:szCs w:val="18"/>
          <w:lang w:val="es-ES" w:eastAsia="es-BO"/>
        </w:rPr>
      </w:pPr>
      <w:r w:rsidRPr="00C71C1B">
        <w:rPr>
          <w:noProof/>
        </w:rPr>
        <w:drawing>
          <wp:anchor distT="0" distB="0" distL="114300" distR="114300" simplePos="0" relativeHeight="251726848" behindDoc="0" locked="0" layoutInCell="1" allowOverlap="1" wp14:anchorId="73C93730" wp14:editId="0F9A50E6">
            <wp:simplePos x="0" y="0"/>
            <wp:positionH relativeFrom="column">
              <wp:posOffset>368300</wp:posOffset>
            </wp:positionH>
            <wp:positionV relativeFrom="paragraph">
              <wp:posOffset>184785</wp:posOffset>
            </wp:positionV>
            <wp:extent cx="5934075" cy="2863850"/>
            <wp:effectExtent l="0" t="0" r="9525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D7532" w14:textId="7FDC052A" w:rsidR="00C71C1B" w:rsidRDefault="00C71C1B" w:rsidP="00C71C1B">
      <w:pPr>
        <w:pStyle w:val="Sinespaciado"/>
      </w:pPr>
    </w:p>
    <w:tbl>
      <w:tblPr>
        <w:tblW w:w="5192" w:type="dxa"/>
        <w:tblInd w:w="688" w:type="dxa"/>
        <w:shd w:val="clear" w:color="auto" w:fill="FFFFFF" w:themeFill="background1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8"/>
        <w:gridCol w:w="1298"/>
        <w:gridCol w:w="1298"/>
        <w:gridCol w:w="1298"/>
      </w:tblGrid>
      <w:tr w:rsidR="00D60005" w:rsidRPr="00D60005" w14:paraId="17E37578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D12F0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Clase_F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A8E9DE6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4C4F3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68859A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1B7BFD06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1E395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8B642C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8EDF7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1F152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5BC51C80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EA67FF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87BD5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idF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67846D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F43815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08DBD6A0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E3422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06CA77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61FC1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10FDE9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4482DC7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4C5646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Clase_B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A9D10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C5056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6E51E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B3DBAD2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01133F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F034A3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C42343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2DAB42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4737BBB8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A34D9C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93E98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71F2D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77F3C4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C14172F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029527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4D8A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B9DBBA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2F351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0ECA286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CA348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Relacion2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4DD95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E979E3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99DAC6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42C5001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123A8C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00D9ED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592D829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7B746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717AA3B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3061AF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id_B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C465A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id_A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1F819D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g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03B3D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491888A2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EA72D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A43D6E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797417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0B84AC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96B22C0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D3E835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Clase_A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42A92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2602E9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EE8F0D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398A85B3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20D94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3CFF4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819B8A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CCEC1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</w:tr>
      <w:tr w:rsidR="00D60005" w:rsidRPr="00D60005" w14:paraId="067FB653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237FF5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94C7CB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65A0BF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b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78AE4F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idC</w:t>
            </w:r>
            <w:proofErr w:type="spellEnd"/>
          </w:p>
        </w:tc>
      </w:tr>
      <w:tr w:rsidR="00D60005" w:rsidRPr="00D60005" w14:paraId="4AAD7D79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823DA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B8436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19052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CE790D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312FB9E8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CB3693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Relacion1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9D850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A87B4A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2AEF6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E0B7941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EFBD18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DA2C0A6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C5838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F52FEF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67485D08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937AFA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idA1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85B131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idA2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8F8C07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9FB430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1B87F66E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25D9CA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D210B1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B2B8F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E6D8B5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E67FCC4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A05A1A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Clase_C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517F07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26FF84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95158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F1443F8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658B68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45E61C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3D922B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C15E58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5DB1DEF8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7802A3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idC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AE0E88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146889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9F3167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243E361A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BC3C71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B9353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3A53F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B5244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7ACE3EB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1AE49A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Clase_H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4C6D1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D0150D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8717E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877642F" w14:textId="77777777" w:rsidTr="00DE4E63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EB0708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1D9FA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5EA7D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59149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0B280D0" w14:textId="77777777" w:rsidTr="00DE4E63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74B209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82D04B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1A902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18564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</w:tbl>
    <w:p w14:paraId="36BF114C" w14:textId="77777777" w:rsidR="00D60005" w:rsidRDefault="00D60005" w:rsidP="00C71C1B">
      <w:pPr>
        <w:pStyle w:val="Sinespaciado"/>
      </w:pPr>
    </w:p>
    <w:p w14:paraId="734F8EDB" w14:textId="45C71ACF" w:rsidR="00473E7C" w:rsidRDefault="00CC3796" w:rsidP="00473E7C">
      <w:pPr>
        <w:pStyle w:val="Ttulo1"/>
      </w:pPr>
      <w:r>
        <w:t>Auxiliatura # 4</w:t>
      </w:r>
      <w:r w:rsidR="00D53681">
        <w:t xml:space="preserve"> - 5</w:t>
      </w:r>
    </w:p>
    <w:p w14:paraId="2C7B2559" w14:textId="6EFAB6DB" w:rsidR="00B146FC" w:rsidRPr="00B146FC" w:rsidRDefault="00B146FC" w:rsidP="00B146FC">
      <w:pPr>
        <w:pStyle w:val="Ttulo2"/>
        <w:spacing w:after="0"/>
      </w:pPr>
      <w:r>
        <w:t>Realizar el diagrama de clases para:</w:t>
      </w:r>
    </w:p>
    <w:p w14:paraId="31A3D123" w14:textId="3E60516A" w:rsidR="00191423" w:rsidRDefault="00191423">
      <w:pPr>
        <w:spacing w:after="0" w:line="240" w:lineRule="auto"/>
        <w:ind w:left="0" w:right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46BC2F75" wp14:editId="2E1E48D2">
            <wp:simplePos x="0" y="0"/>
            <wp:positionH relativeFrom="column">
              <wp:posOffset>539750</wp:posOffset>
            </wp:positionH>
            <wp:positionV relativeFrom="paragraph">
              <wp:posOffset>177800</wp:posOffset>
            </wp:positionV>
            <wp:extent cx="5779135" cy="2872105"/>
            <wp:effectExtent l="0" t="0" r="0" b="444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937C4" w14:textId="64A2388C" w:rsidR="00473E7C" w:rsidRDefault="00191423">
      <w:pPr>
        <w:spacing w:after="0" w:line="240" w:lineRule="auto"/>
        <w:ind w:left="0" w:right="0"/>
        <w:jc w:val="left"/>
        <w:rPr>
          <w:b/>
          <w:bCs/>
          <w:szCs w:val="18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364A7FC9" wp14:editId="5ADC5BC8">
            <wp:simplePos x="0" y="0"/>
            <wp:positionH relativeFrom="column">
              <wp:posOffset>540013</wp:posOffset>
            </wp:positionH>
            <wp:positionV relativeFrom="paragraph">
              <wp:posOffset>3107619</wp:posOffset>
            </wp:positionV>
            <wp:extent cx="5747385" cy="4692650"/>
            <wp:effectExtent l="0" t="0" r="5715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253" t="7465" r="4053" b="2941"/>
                    <a:stretch/>
                  </pic:blipFill>
                  <pic:spPr bwMode="auto">
                    <a:xfrm>
                      <a:off x="0" y="0"/>
                      <a:ext cx="5747385" cy="469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E7C">
        <w:br w:type="page"/>
      </w:r>
    </w:p>
    <w:p w14:paraId="5DEBA980" w14:textId="2D0BE969" w:rsidR="00191423" w:rsidRDefault="00191423" w:rsidP="00473E7C">
      <w:pPr>
        <w:pStyle w:val="Sinespaciado"/>
      </w:pPr>
    </w:p>
    <w:p w14:paraId="085A6D0A" w14:textId="515388D1" w:rsidR="00191423" w:rsidRDefault="00191423" w:rsidP="00782F1D">
      <w:pPr>
        <w:pStyle w:val="Ttulo2"/>
        <w:spacing w:after="0"/>
      </w:pPr>
      <w:r>
        <w:t>Realizar el diagrama de clases para:</w:t>
      </w:r>
    </w:p>
    <w:p w14:paraId="30DE3C72" w14:textId="6BA31E5A" w:rsidR="00782F1D" w:rsidRDefault="00782F1D" w:rsidP="00191423">
      <w:pPr>
        <w:rPr>
          <w:u w:val="single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FE62A2F" wp14:editId="52B9EA09">
            <wp:simplePos x="0" y="0"/>
            <wp:positionH relativeFrom="column">
              <wp:posOffset>360045</wp:posOffset>
            </wp:positionH>
            <wp:positionV relativeFrom="paragraph">
              <wp:posOffset>184785</wp:posOffset>
            </wp:positionV>
            <wp:extent cx="5939155" cy="3053715"/>
            <wp:effectExtent l="0" t="0" r="4445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182BF" w14:textId="3C598F9A" w:rsidR="00191423" w:rsidRPr="00191423" w:rsidRDefault="00782F1D" w:rsidP="00191423">
      <w:pPr>
        <w:rPr>
          <w:u w:val="single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58750B94" wp14:editId="41544811">
            <wp:simplePos x="0" y="0"/>
            <wp:positionH relativeFrom="column">
              <wp:posOffset>360045</wp:posOffset>
            </wp:positionH>
            <wp:positionV relativeFrom="paragraph">
              <wp:posOffset>3058795</wp:posOffset>
            </wp:positionV>
            <wp:extent cx="5218430" cy="4318635"/>
            <wp:effectExtent l="0" t="0" r="1270" b="571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315" t="8652" r="5247" b="3719"/>
                    <a:stretch/>
                  </pic:blipFill>
                  <pic:spPr bwMode="auto">
                    <a:xfrm>
                      <a:off x="0" y="0"/>
                      <a:ext cx="5218430" cy="431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04737" w14:textId="5E090EF3" w:rsidR="0090029C" w:rsidRDefault="0090029C" w:rsidP="0090029C">
      <w:pPr>
        <w:pStyle w:val="Sinespaciado"/>
      </w:pPr>
    </w:p>
    <w:p w14:paraId="1C8F77CA" w14:textId="46F34F5B" w:rsidR="0090029C" w:rsidRDefault="0090029C" w:rsidP="0090029C">
      <w:pPr>
        <w:pStyle w:val="Sinespaciado"/>
      </w:pPr>
    </w:p>
    <w:p w14:paraId="7F384121" w14:textId="2C277E7C" w:rsidR="0090029C" w:rsidRDefault="0090029C" w:rsidP="0090029C">
      <w:pPr>
        <w:pStyle w:val="Sinespaciado"/>
      </w:pPr>
    </w:p>
    <w:p w14:paraId="022C1951" w14:textId="70D3E9BA" w:rsidR="0090029C" w:rsidRDefault="0090029C" w:rsidP="0090029C">
      <w:pPr>
        <w:pStyle w:val="Sinespaciado"/>
      </w:pPr>
    </w:p>
    <w:p w14:paraId="0CBA7259" w14:textId="67C1686B" w:rsidR="0090029C" w:rsidRDefault="0090029C" w:rsidP="0090029C">
      <w:pPr>
        <w:pStyle w:val="Sinespaciado"/>
      </w:pPr>
    </w:p>
    <w:p w14:paraId="01CFB188" w14:textId="17DA6E06" w:rsidR="0090029C" w:rsidRDefault="0090029C" w:rsidP="0090029C">
      <w:pPr>
        <w:pStyle w:val="Sinespaciado"/>
      </w:pPr>
    </w:p>
    <w:p w14:paraId="3924BFCF" w14:textId="7F67ED14" w:rsidR="0090029C" w:rsidRDefault="0090029C" w:rsidP="0090029C">
      <w:pPr>
        <w:pStyle w:val="Ttulo2"/>
        <w:spacing w:after="0"/>
      </w:pPr>
      <w:r w:rsidRPr="0090029C">
        <w:rPr>
          <w:noProof/>
        </w:rPr>
        <w:drawing>
          <wp:anchor distT="0" distB="0" distL="114300" distR="114300" simplePos="0" relativeHeight="251738112" behindDoc="0" locked="0" layoutInCell="1" allowOverlap="1" wp14:anchorId="21F1AC55" wp14:editId="595D8420">
            <wp:simplePos x="0" y="0"/>
            <wp:positionH relativeFrom="column">
              <wp:posOffset>375920</wp:posOffset>
            </wp:positionH>
            <wp:positionV relativeFrom="paragraph">
              <wp:posOffset>356235</wp:posOffset>
            </wp:positionV>
            <wp:extent cx="5929630" cy="2320290"/>
            <wp:effectExtent l="0" t="0" r="0" b="381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Realizar el diagrama de clases para:</w:t>
      </w:r>
    </w:p>
    <w:p w14:paraId="1D1AE6ED" w14:textId="059BBF12" w:rsidR="0090029C" w:rsidRPr="0090029C" w:rsidRDefault="00D53681" w:rsidP="0090029C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71BE6016" wp14:editId="73A29231">
            <wp:simplePos x="0" y="0"/>
            <wp:positionH relativeFrom="column">
              <wp:posOffset>358775</wp:posOffset>
            </wp:positionH>
            <wp:positionV relativeFrom="paragraph">
              <wp:posOffset>2703195</wp:posOffset>
            </wp:positionV>
            <wp:extent cx="5948680" cy="3234690"/>
            <wp:effectExtent l="0" t="0" r="0" b="381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854" t="9638" r="3524" b="4072"/>
                    <a:stretch/>
                  </pic:blipFill>
                  <pic:spPr bwMode="auto">
                    <a:xfrm>
                      <a:off x="0" y="0"/>
                      <a:ext cx="5948680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72BB0" w14:textId="2B6626C5" w:rsidR="00473E7C" w:rsidRDefault="00473E7C" w:rsidP="00F641BC">
      <w:pPr>
        <w:pStyle w:val="Sinespaciado"/>
        <w:rPr>
          <w:noProof/>
        </w:rPr>
      </w:pPr>
    </w:p>
    <w:p w14:paraId="024CA287" w14:textId="261C05C0" w:rsidR="00F641BC" w:rsidRDefault="00F641BC" w:rsidP="001F75E5">
      <w:pPr>
        <w:pStyle w:val="Ttulo2"/>
        <w:spacing w:after="0"/>
      </w:pPr>
      <w:r>
        <w:t>Realizar el diagrama de clases para:</w:t>
      </w:r>
    </w:p>
    <w:p w14:paraId="4686FFCA" w14:textId="2150E08F" w:rsidR="00F641BC" w:rsidRDefault="00F641BC" w:rsidP="00F641BC">
      <w:pPr>
        <w:rPr>
          <w:lang w:val="es-ES" w:eastAsia="es-BO"/>
        </w:rPr>
      </w:pPr>
      <w:r w:rsidRPr="00F641BC">
        <w:rPr>
          <w:noProof/>
          <w:lang w:val="es-ES" w:eastAsia="es-BO"/>
        </w:rPr>
        <w:drawing>
          <wp:anchor distT="0" distB="0" distL="114300" distR="114300" simplePos="0" relativeHeight="251742208" behindDoc="0" locked="0" layoutInCell="1" allowOverlap="1" wp14:anchorId="1C0CCCE8" wp14:editId="3ECF6873">
            <wp:simplePos x="0" y="0"/>
            <wp:positionH relativeFrom="column">
              <wp:align>center</wp:align>
            </wp:positionH>
            <wp:positionV relativeFrom="paragraph">
              <wp:posOffset>187960</wp:posOffset>
            </wp:positionV>
            <wp:extent cx="5108400" cy="1976400"/>
            <wp:effectExtent l="0" t="0" r="0" b="508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8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3919C" w14:textId="7AEB5D8F" w:rsidR="00F641BC" w:rsidRDefault="00F641BC" w:rsidP="00F641BC">
      <w:pPr>
        <w:tabs>
          <w:tab w:val="left" w:pos="9088"/>
        </w:tabs>
        <w:rPr>
          <w:lang w:val="es-ES" w:eastAsia="es-BO"/>
        </w:rPr>
      </w:pPr>
      <w:r>
        <w:rPr>
          <w:lang w:val="es-ES" w:eastAsia="es-BO"/>
        </w:rPr>
        <w:tab/>
      </w:r>
    </w:p>
    <w:p w14:paraId="32712ACA" w14:textId="56624B8E" w:rsidR="00F641BC" w:rsidRPr="00F641BC" w:rsidRDefault="00F641BC" w:rsidP="00F641BC">
      <w:pPr>
        <w:tabs>
          <w:tab w:val="left" w:pos="9088"/>
        </w:tabs>
        <w:rPr>
          <w:lang w:val="es-ES" w:eastAsia="es-BO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ECCCA40" wp14:editId="35E6C6FD">
            <wp:simplePos x="0" y="0"/>
            <wp:positionH relativeFrom="column">
              <wp:align>center</wp:align>
            </wp:positionH>
            <wp:positionV relativeFrom="paragraph">
              <wp:posOffset>183096</wp:posOffset>
            </wp:positionV>
            <wp:extent cx="5568950" cy="4485640"/>
            <wp:effectExtent l="0" t="0" r="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785" t="9005" r="4588" b="3352"/>
                    <a:stretch/>
                  </pic:blipFill>
                  <pic:spPr bwMode="auto">
                    <a:xfrm>
                      <a:off x="0" y="0"/>
                      <a:ext cx="5569435" cy="448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455BD" w14:textId="3C348A9D" w:rsidR="00F641BC" w:rsidRPr="00F641BC" w:rsidRDefault="00F641BC" w:rsidP="00F641BC">
      <w:pPr>
        <w:pStyle w:val="Sinespaciado"/>
        <w:rPr>
          <w:lang w:val="es-ES" w:eastAsia="es-BO"/>
        </w:rPr>
      </w:pPr>
    </w:p>
    <w:p w14:paraId="4FEC76A1" w14:textId="25E27205" w:rsidR="00F641BC" w:rsidRDefault="00F641BC" w:rsidP="00F641BC">
      <w:pPr>
        <w:pStyle w:val="Ttulo2"/>
      </w:pPr>
      <w:r>
        <w:t xml:space="preserve">Realizar el diagrama de clases </w:t>
      </w:r>
    </w:p>
    <w:p w14:paraId="21153C3C" w14:textId="7B3CDEF0" w:rsidR="00092625" w:rsidRDefault="00092625" w:rsidP="00F641BC">
      <w:r w:rsidRPr="00092625">
        <w:rPr>
          <w:noProof/>
        </w:rPr>
        <w:drawing>
          <wp:anchor distT="0" distB="0" distL="114300" distR="114300" simplePos="0" relativeHeight="251746304" behindDoc="0" locked="0" layoutInCell="1" allowOverlap="1" wp14:anchorId="30275476" wp14:editId="716CAF20">
            <wp:simplePos x="0" y="0"/>
            <wp:positionH relativeFrom="column">
              <wp:align>center</wp:align>
            </wp:positionH>
            <wp:positionV relativeFrom="paragraph">
              <wp:posOffset>563245</wp:posOffset>
            </wp:positionV>
            <wp:extent cx="4406400" cy="3052800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6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</w:t>
      </w:r>
      <w:r w:rsidR="00F641BC">
        <w:t>ara una base de datos de una aplicación que sirva de soporte para una clínica veterinaria, para ello se averiguo que se debe cumplir con las siguientes pautas:</w:t>
      </w:r>
    </w:p>
    <w:p w14:paraId="2CC3518E" w14:textId="127935A6" w:rsidR="00F641BC" w:rsidRDefault="00F641BC" w:rsidP="00F641BC">
      <w:r>
        <w:t xml:space="preserve"> </w:t>
      </w:r>
    </w:p>
    <w:p w14:paraId="1FAEBF0E" w14:textId="05ED3DE0" w:rsidR="00F641BC" w:rsidRDefault="001C665D" w:rsidP="00F641BC">
      <w:pPr>
        <w:rPr>
          <w:lang w:val="es-ES" w:eastAsia="es-BO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FEF30A1" wp14:editId="718748F2">
            <wp:simplePos x="0" y="0"/>
            <wp:positionH relativeFrom="column">
              <wp:posOffset>194945</wp:posOffset>
            </wp:positionH>
            <wp:positionV relativeFrom="paragraph">
              <wp:posOffset>182880</wp:posOffset>
            </wp:positionV>
            <wp:extent cx="6101715" cy="4675505"/>
            <wp:effectExtent l="0" t="0" r="0" b="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784" t="9035" r="4579" b="3853"/>
                    <a:stretch/>
                  </pic:blipFill>
                  <pic:spPr bwMode="auto">
                    <a:xfrm>
                      <a:off x="0" y="0"/>
                      <a:ext cx="6101715" cy="467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D6BA2" w14:textId="78A6F9AA" w:rsidR="006D53D7" w:rsidRDefault="006D53D7">
      <w:pPr>
        <w:spacing w:after="0" w:line="240" w:lineRule="auto"/>
        <w:ind w:left="0" w:right="0"/>
        <w:jc w:val="left"/>
        <w:rPr>
          <w:noProof/>
        </w:rPr>
      </w:pPr>
    </w:p>
    <w:p w14:paraId="38C4E6CB" w14:textId="77777777" w:rsidR="006D53D7" w:rsidRDefault="006D53D7">
      <w:pPr>
        <w:spacing w:after="0" w:line="240" w:lineRule="auto"/>
        <w:ind w:left="0" w:right="0"/>
        <w:jc w:val="left"/>
        <w:rPr>
          <w:noProof/>
        </w:rPr>
      </w:pPr>
      <w:r>
        <w:rPr>
          <w:noProof/>
        </w:rPr>
        <w:br w:type="page"/>
      </w:r>
    </w:p>
    <w:p w14:paraId="73DE390C" w14:textId="2EA7D7C2" w:rsidR="006D53D7" w:rsidRDefault="006D53D7" w:rsidP="006D53D7">
      <w:pPr>
        <w:pStyle w:val="Ttulo1"/>
        <w:numPr>
          <w:ilvl w:val="0"/>
          <w:numId w:val="0"/>
        </w:numPr>
        <w:ind w:left="284"/>
        <w:rPr>
          <w:noProof/>
        </w:rPr>
      </w:pPr>
    </w:p>
    <w:p w14:paraId="574E79E4" w14:textId="7F4C702E" w:rsidR="008D03CD" w:rsidRDefault="006D53D7" w:rsidP="006D53D7">
      <w:pPr>
        <w:pStyle w:val="Ttulo1"/>
        <w:rPr>
          <w:noProof/>
        </w:rPr>
      </w:pPr>
      <w:r>
        <w:rPr>
          <w:noProof/>
        </w:rPr>
        <w:t>Auxiliatura 6</w:t>
      </w:r>
    </w:p>
    <w:p w14:paraId="2B6E6FCA" w14:textId="6BAE54DA" w:rsidR="00DC4C1F" w:rsidRPr="00DC4C1F" w:rsidRDefault="00DC4C1F" w:rsidP="00DC4C1F">
      <w:pPr>
        <w:pStyle w:val="Ttulo2"/>
        <w:spacing w:after="0"/>
      </w:pPr>
      <w:r>
        <w:t>Realizar el mapeado de…</w:t>
      </w:r>
    </w:p>
    <w:p w14:paraId="678CADD7" w14:textId="710D989B" w:rsidR="006D53D7" w:rsidRDefault="00DC4C1F" w:rsidP="006D53D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57CFB82" wp14:editId="1E494D97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5151600" cy="3238500"/>
                <wp:effectExtent l="0" t="0" r="0" b="0"/>
                <wp:wrapNone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1600" cy="3238500"/>
                          <a:chOff x="-19051" y="190500"/>
                          <a:chExt cx="6104890" cy="4152265"/>
                        </a:xfrm>
                      </wpg:grpSpPr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5" t="11112" r="9307" b="15249"/>
                          <a:stretch/>
                        </pic:blipFill>
                        <pic:spPr bwMode="auto">
                          <a:xfrm rot="16200000">
                            <a:off x="957261" y="-785812"/>
                            <a:ext cx="4152265" cy="610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093097" y="2971619"/>
                            <a:ext cx="1751450" cy="63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E29EA" w14:textId="6E22E9DD" w:rsidR="006D53D7" w:rsidRDefault="00DC4C1F" w:rsidP="00DC4C1F">
                              <w:pPr>
                                <w:spacing w:after="0"/>
                              </w:pPr>
                              <w:r>
                                <w:t>id</w:t>
                              </w:r>
                            </w:p>
                            <w:p w14:paraId="18A12838" w14:textId="0EE487E5" w:rsidR="006D53D7" w:rsidRDefault="00DC4C1F" w:rsidP="00DC4C1F">
                              <w:pPr>
                                <w:spacing w:after="0"/>
                              </w:pPr>
                              <w:r>
                                <w:t>nombre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7CFB82" id="Grupo 26" o:spid="_x0000_s1032" style="position:absolute;left:0;text-align:left;margin-left:0;margin-top:14.1pt;width:405.65pt;height:255pt;z-index:251753472;mso-position-horizontal:center;mso-position-horizontal-relative:margin;mso-width-relative:margin;mso-height-relative:margin" coordorigin="-190,1905" coordsize="61048,415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3" o:spid="_x0000_s1033" type="#_x0000_t75" style="position:absolute;left:9573;top:-7858;width:41522;height:6104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">
                  <v:imagedata r:id="rId51" o:title="" croptop="7282f" cropbottom="9994f" cropleft="1085f" cropright="6099f"/>
                </v:shape>
                <v:shape id="_x0000_s1034" type="#_x0000_t202" style="position:absolute;left:30930;top:29716;width:17515;height:6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333E29EA" w14:textId="6E22E9DD" w:rsidR="006D53D7" w:rsidRDefault="00DC4C1F" w:rsidP="00DC4C1F">
                        <w:pPr>
                          <w:spacing w:after="0"/>
                        </w:pPr>
                        <w:r>
                          <w:t>id</w:t>
                        </w:r>
                      </w:p>
                      <w:p w14:paraId="18A12838" w14:textId="0EE487E5" w:rsidR="006D53D7" w:rsidRDefault="00DC4C1F" w:rsidP="00DC4C1F">
                        <w:pPr>
                          <w:spacing w:after="0"/>
                        </w:pPr>
                        <w:r>
                          <w:t>nombre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5177F0" w14:textId="3AC4394E" w:rsidR="006D53D7" w:rsidRDefault="006D53D7" w:rsidP="006D53D7">
      <w:pPr>
        <w:rPr>
          <w:lang w:val="es-ES" w:eastAsia="es-BO"/>
        </w:rPr>
      </w:pPr>
    </w:p>
    <w:p w14:paraId="44A3FCB2" w14:textId="622216C6" w:rsidR="00DE4E63" w:rsidRPr="00DE4E63" w:rsidRDefault="00DE4E63" w:rsidP="00DE4E63">
      <w:pPr>
        <w:rPr>
          <w:lang w:val="es-ES" w:eastAsia="es-BO"/>
        </w:rPr>
      </w:pPr>
    </w:p>
    <w:p w14:paraId="50D0892A" w14:textId="6B2AE4ED" w:rsidR="00DE4E63" w:rsidRPr="00DE4E63" w:rsidRDefault="00DE4E63" w:rsidP="00DE4E63">
      <w:pPr>
        <w:rPr>
          <w:lang w:val="es-ES" w:eastAsia="es-BO"/>
        </w:rPr>
      </w:pPr>
    </w:p>
    <w:p w14:paraId="679D3BAD" w14:textId="16074520" w:rsidR="00DE4E63" w:rsidRPr="00DE4E63" w:rsidRDefault="00DE4E63" w:rsidP="00DE4E63">
      <w:pPr>
        <w:rPr>
          <w:lang w:val="es-ES" w:eastAsia="es-BO"/>
        </w:rPr>
      </w:pPr>
    </w:p>
    <w:p w14:paraId="2FF397F8" w14:textId="14D746E5" w:rsidR="00DE4E63" w:rsidRPr="00DE4E63" w:rsidRDefault="00DE4E63" w:rsidP="00DE4E63">
      <w:pPr>
        <w:rPr>
          <w:lang w:val="es-ES" w:eastAsia="es-B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D88269" wp14:editId="1D1D76A5">
                <wp:simplePos x="0" y="0"/>
                <wp:positionH relativeFrom="column">
                  <wp:posOffset>2190115</wp:posOffset>
                </wp:positionH>
                <wp:positionV relativeFrom="paragraph">
                  <wp:posOffset>309245</wp:posOffset>
                </wp:positionV>
                <wp:extent cx="1477645" cy="595630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7645" cy="595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98964" w14:textId="34C66EBE" w:rsidR="00DC4C1F" w:rsidRDefault="00DE4E63" w:rsidP="00DC4C1F">
                            <w:pPr>
                              <w:spacing w:after="0"/>
                            </w:pPr>
                            <w:proofErr w:type="spellStart"/>
                            <w:r>
                              <w:t>ci</w:t>
                            </w:r>
                            <w:proofErr w:type="spellEnd"/>
                          </w:p>
                          <w:p w14:paraId="6E88B564" w14:textId="77777777" w:rsidR="00DC4C1F" w:rsidRDefault="00DC4C1F" w:rsidP="00DC4C1F">
                            <w:pPr>
                              <w:spacing w:after="0"/>
                            </w:pPr>
                            <w:r>
                              <w:t>nombre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88269" id="_x0000_s1035" type="#_x0000_t202" style="position:absolute;left:0;text-align:left;margin-left:172.45pt;margin-top:24.35pt;width:116.35pt;height:46.9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" filled="f" stroked="f">
                <v:textbox>
                  <w:txbxContent>
                    <w:p w14:paraId="62298964" w14:textId="34C66EBE" w:rsidR="00DC4C1F" w:rsidRDefault="00DE4E63" w:rsidP="00DC4C1F">
                      <w:pPr>
                        <w:spacing w:after="0"/>
                      </w:pPr>
                      <w:proofErr w:type="spellStart"/>
                      <w:r>
                        <w:t>ci</w:t>
                      </w:r>
                      <w:proofErr w:type="spellEnd"/>
                    </w:p>
                    <w:p w14:paraId="6E88B564" w14:textId="77777777" w:rsidR="00DC4C1F" w:rsidRDefault="00DC4C1F" w:rsidP="00DC4C1F">
                      <w:pPr>
                        <w:spacing w:after="0"/>
                      </w:pPr>
                      <w:r>
                        <w:t>nombre</w:t>
                      </w:r>
                    </w:p>
                  </w:txbxContent>
                </v:textbox>
              </v:shape>
            </w:pict>
          </mc:Fallback>
        </mc:AlternateContent>
      </w:r>
    </w:p>
    <w:p w14:paraId="0DBB51D0" w14:textId="66A4733C" w:rsidR="00DE4E63" w:rsidRPr="00DE4E63" w:rsidRDefault="00DE4E63" w:rsidP="00DE4E63">
      <w:pPr>
        <w:rPr>
          <w:lang w:val="es-ES" w:eastAsia="es-BO"/>
        </w:rPr>
      </w:pPr>
    </w:p>
    <w:p w14:paraId="7D5FBFAA" w14:textId="5D48E640" w:rsidR="00DE4E63" w:rsidRPr="00DE4E63" w:rsidRDefault="00DE4E63" w:rsidP="00DE4E63">
      <w:pPr>
        <w:rPr>
          <w:lang w:val="es-ES" w:eastAsia="es-BO"/>
        </w:rPr>
      </w:pPr>
    </w:p>
    <w:tbl>
      <w:tblPr>
        <w:tblpPr w:leftFromText="141" w:rightFromText="141" w:vertAnchor="text" w:horzAnchor="page" w:tblpX="1921" w:tblpY="1035"/>
        <w:tblW w:w="74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200"/>
        <w:gridCol w:w="1200"/>
        <w:gridCol w:w="1200"/>
        <w:gridCol w:w="1200"/>
        <w:gridCol w:w="1200"/>
      </w:tblGrid>
      <w:tr w:rsidR="00DE4E63" w:rsidRPr="00DE4E63" w14:paraId="5A45EBC2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D4184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Couta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B4BB6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B8552A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C199E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23A11D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8CBB75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22420FBB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72592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8D3FC2D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7E023E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828F1B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CD061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6F84B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4707991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B6250D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nroCuota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5C38AF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nro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9B6F72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fecha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B35643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monto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A51ACC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A5D32B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A80E5EC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9F481A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41E8C3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F58AF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0E225E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D459B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82C30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75DB40C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01444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Inscripcion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1A65FA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B0FC3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EC87C6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5984F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14FA444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79DF0BD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D1070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E085DA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1FCD68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BE1E1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794D1D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42E02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38CC5C1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12961D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nro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B9A82F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fecha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1A00B9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monto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3EA488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ciPersona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DEC0E7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F405B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132A9DD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8B496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8B57B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B1183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CFBD9A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DA321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1C156F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31D63B5B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AB2C1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Tiene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C87AE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A1EC68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9B2289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CD027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E5BED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DF02F1A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2AFED5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23045C5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0F16E64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92491F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FFE3C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D2400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55BC0AC5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24BE65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nroInscrip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4D1698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siglaMate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CA67E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000555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D7D23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A7498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31F15FD2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9F5FBC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C92E2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CFC69B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A71036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9D33E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DE084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6CA1D71B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F5B9B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Materia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4E213F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025DCC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94830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73AC9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B0E73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65339EC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C60944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5E434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46EE6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633C9F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D7002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2D138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3CB8F6C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1E1F3C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sigla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5188A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nombre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6F488C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idArea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30DCF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98D36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8F400B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0A71952A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49E52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E89E2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07EC4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9FF38E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F37C89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1749A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1823A2A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742BA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Prerequisito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BB4C6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6F081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968A8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4C9ED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F76F42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78D904A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BFE329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1E81384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417310" w14:textId="77777777" w:rsidR="00DE4E63" w:rsidRPr="00DE4E63" w:rsidRDefault="00DE4E63" w:rsidP="00DE4E63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E80AE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CF7DEF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31A4D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633EA1A9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CE54C1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idMat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3A5B739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idMatPrere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72D28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B02A60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FA874D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96762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03B163A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4CCA9E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AA011F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DEDA9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73EDB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72E3F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1A1335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5ED5D930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D07A7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Area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F65D4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653BE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B8790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10775B4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63B5FC4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6DD1C265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CF9F15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AD37F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F495EB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CC2833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30C9C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BA5168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4CEC4C95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31B7EB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0D862F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nombre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5A1BB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E6F28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F23EB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5BE1A5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6D2B232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2E19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4780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D842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39D5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6FB6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7632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5DA3D267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F7131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A3844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17C4A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E13C5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D4125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CFA96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140493F5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16231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4C58E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FAACC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C3C7A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CF3EB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A4CAC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5680CE8F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38B90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1FD953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E1286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D8F7A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A1868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B2C01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09C19FDF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C0AED6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Persona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A42359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0F1CB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CDE5D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CF7FE0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0D9ACAA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7D6523F0" w14:textId="77777777" w:rsidTr="00DE4E63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1EE4A2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03604A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5D406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7D738F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C70640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C477BCD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E4E63" w:rsidRPr="00DE4E63" w14:paraId="7010FF38" w14:textId="77777777" w:rsidTr="00DE4E63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C209E6E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ci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A6ABFB1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nombre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C48F26B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prefesion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588DC4C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semestre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E7818F7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tAlumno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0628EE6" w14:textId="77777777" w:rsidR="00DE4E63" w:rsidRPr="00DE4E63" w:rsidRDefault="00DE4E63" w:rsidP="00DE4E63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E4E63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tDocente</w:t>
            </w:r>
            <w:proofErr w:type="spellEnd"/>
          </w:p>
        </w:tc>
      </w:tr>
    </w:tbl>
    <w:p w14:paraId="50B60B14" w14:textId="72D3D255" w:rsidR="00DE4E63" w:rsidRPr="00DE4E63" w:rsidRDefault="00DE4E63" w:rsidP="00DE4E63">
      <w:pPr>
        <w:rPr>
          <w:lang w:val="es-ES" w:eastAsia="es-BO"/>
        </w:rPr>
      </w:pPr>
    </w:p>
    <w:p w14:paraId="51C68DBC" w14:textId="68EE53B4" w:rsidR="00DE4E63" w:rsidRDefault="00DE4E63" w:rsidP="00DE4E63">
      <w:pPr>
        <w:tabs>
          <w:tab w:val="left" w:pos="2940"/>
        </w:tabs>
        <w:rPr>
          <w:lang w:val="es-ES" w:eastAsia="es-BO"/>
        </w:rPr>
      </w:pPr>
    </w:p>
    <w:p w14:paraId="20803391" w14:textId="3FBC96EF" w:rsidR="00DE4E63" w:rsidRDefault="00DE4E63" w:rsidP="00DE4E63">
      <w:pPr>
        <w:tabs>
          <w:tab w:val="left" w:pos="2940"/>
        </w:tabs>
        <w:spacing w:after="0"/>
        <w:rPr>
          <w:lang w:val="es-ES" w:eastAsia="es-BO"/>
        </w:rPr>
      </w:pPr>
    </w:p>
    <w:p w14:paraId="40F72E5C" w14:textId="3384E67B" w:rsidR="00DE4E63" w:rsidRDefault="00684870" w:rsidP="00684870">
      <w:pPr>
        <w:pStyle w:val="Ttulo2"/>
        <w:spacing w:after="0"/>
      </w:pPr>
      <w:r>
        <w:t>Realizar el mapeado de…</w:t>
      </w:r>
    </w:p>
    <w:p w14:paraId="1ED0D18B" w14:textId="0C8AB8A2" w:rsidR="00684870" w:rsidRPr="00684870" w:rsidRDefault="00684870" w:rsidP="00684870">
      <w:pPr>
        <w:rPr>
          <w:lang w:val="es-ES" w:eastAsia="es-BO"/>
        </w:rPr>
      </w:pPr>
      <w:r w:rsidRPr="00684870">
        <w:rPr>
          <w:lang w:val="es-ES" w:eastAsia="es-BO"/>
        </w:rPr>
        <w:drawing>
          <wp:anchor distT="0" distB="0" distL="114300" distR="114300" simplePos="0" relativeHeight="251757568" behindDoc="0" locked="0" layoutInCell="1" allowOverlap="1" wp14:anchorId="425B620E" wp14:editId="120341D5">
            <wp:simplePos x="0" y="0"/>
            <wp:positionH relativeFrom="column">
              <wp:align>center</wp:align>
            </wp:positionH>
            <wp:positionV relativeFrom="paragraph">
              <wp:posOffset>227965</wp:posOffset>
            </wp:positionV>
            <wp:extent cx="5382000" cy="3715200"/>
            <wp:effectExtent l="0" t="0" r="0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2000" cy="37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FEC7C" w14:textId="22013A22" w:rsidR="00DE4E63" w:rsidRDefault="00DE4E63" w:rsidP="00DE4E63">
      <w:pPr>
        <w:tabs>
          <w:tab w:val="left" w:pos="2940"/>
        </w:tabs>
        <w:spacing w:after="0"/>
        <w:rPr>
          <w:lang w:val="es-ES" w:eastAsia="es-BO"/>
        </w:rPr>
      </w:pPr>
    </w:p>
    <w:tbl>
      <w:tblPr>
        <w:tblW w:w="6280" w:type="dxa"/>
        <w:tblInd w:w="1147" w:type="dxa"/>
        <w:shd w:val="clear" w:color="auto" w:fill="FFFFFF" w:themeFill="background1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200"/>
        <w:gridCol w:w="1200"/>
        <w:gridCol w:w="1200"/>
        <w:gridCol w:w="1200"/>
      </w:tblGrid>
      <w:tr w:rsidR="00684870" w:rsidRPr="00684870" w14:paraId="1491074A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F01A03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Tema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7229557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C829E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FC9A6B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BD05B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FBF21FA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D15224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48E1A7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605B4C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F64DD5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1495A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0A918E5" w14:textId="77777777" w:rsidTr="0068487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8777FE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213350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descrip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E4FFCA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35CA7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A51F2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27E2F6CC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2D0174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9D872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5685A3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B5186F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1B3C03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0C88B52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922B5A5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Curso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9F43F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0006B4D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B211E65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097F61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58AB63A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895C71E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04AD55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F7A4AC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93974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1F304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</w:tr>
      <w:tr w:rsidR="00684870" w:rsidRPr="00684870" w14:paraId="4D1D09E1" w14:textId="77777777" w:rsidTr="0068487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57DCB0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codigo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5E1A9A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titulo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D3524C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nroHoras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AD1F03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curPert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2F85D3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idTema</w:t>
            </w:r>
            <w:proofErr w:type="spellEnd"/>
          </w:p>
        </w:tc>
      </w:tr>
      <w:tr w:rsidR="00684870" w:rsidRPr="00684870" w14:paraId="4B214199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10E31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8E4C7D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D35EE5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EC3E3A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01BF20B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65CB21F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5DE6DDD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Edicion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2992F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F9271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5C7643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531E64B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589A244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D2A382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7B9622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DF6284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77551DD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D26C17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</w:tr>
      <w:tr w:rsidR="00684870" w:rsidRPr="00684870" w14:paraId="1E204528" w14:textId="77777777" w:rsidTr="0068487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C230AE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766380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horaI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78044E7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horaF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EE01C0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codigoCur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69FDE4E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ciEmpleado</w:t>
            </w:r>
            <w:proofErr w:type="spellEnd"/>
          </w:p>
        </w:tc>
      </w:tr>
      <w:tr w:rsidR="00684870" w:rsidRPr="00684870" w14:paraId="463257C2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709DBC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0426A9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F000D4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0094DC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FF8C88B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2215951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5D907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Empleado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7BB05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8280F2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D960EC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6801F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443EC6FB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46C75C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FEF4F2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ABC4850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2EE0E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77E95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4CD3EC92" w14:textId="77777777" w:rsidTr="0068487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7645D02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CI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050D6B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nombre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490A4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sexo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1C5F0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C762E1E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14F7C5C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927754D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9CC0A1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AD50E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B05A1A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2188267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2531A37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162D88D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Nota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81A47E8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34548FA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40D736A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11861F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793A67CD" w14:textId="77777777" w:rsidTr="0068487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921B0B4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C84EBFE" w14:textId="77777777" w:rsidR="00684870" w:rsidRPr="00684870" w:rsidRDefault="00684870" w:rsidP="00684870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25E39D4" w14:textId="77777777" w:rsidR="00684870" w:rsidRPr="00684870" w:rsidRDefault="00684870" w:rsidP="00684870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3DD4996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B5CFBF3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684870" w:rsidRPr="00684870" w14:paraId="240A2639" w14:textId="77777777" w:rsidTr="0068487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0AD0B19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idEdicion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98FA004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idCI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5FA7C71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684870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notaF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84BD5C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061691C" w14:textId="77777777" w:rsidR="00684870" w:rsidRPr="00684870" w:rsidRDefault="00684870" w:rsidP="00684870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</w:tbl>
    <w:p w14:paraId="241FF535" w14:textId="5B4436F3" w:rsidR="00684870" w:rsidRDefault="00684870" w:rsidP="00DE4E63">
      <w:pPr>
        <w:tabs>
          <w:tab w:val="left" w:pos="2940"/>
        </w:tabs>
        <w:spacing w:after="0"/>
        <w:rPr>
          <w:lang w:val="es-ES" w:eastAsia="es-BO"/>
        </w:rPr>
      </w:pPr>
    </w:p>
    <w:p w14:paraId="62FCFC7D" w14:textId="1E6F3D0D" w:rsidR="00684870" w:rsidRDefault="00684870" w:rsidP="00DE4E63">
      <w:pPr>
        <w:tabs>
          <w:tab w:val="left" w:pos="2940"/>
        </w:tabs>
        <w:spacing w:after="0"/>
        <w:rPr>
          <w:lang w:val="es-ES" w:eastAsia="es-BO"/>
        </w:rPr>
      </w:pPr>
    </w:p>
    <w:p w14:paraId="2C85D5F2" w14:textId="2976B754" w:rsidR="00684870" w:rsidRDefault="009A0BE8" w:rsidP="009A0BE8">
      <w:pPr>
        <w:pStyle w:val="Ttulo2"/>
        <w:spacing w:after="0"/>
      </w:pPr>
      <w:r>
        <w:t>Realizar el mapeado de…</w:t>
      </w:r>
    </w:p>
    <w:p w14:paraId="6B8BF615" w14:textId="5242A455" w:rsidR="009A0BE8" w:rsidRDefault="009A0BE8" w:rsidP="009A0BE8">
      <w:pPr>
        <w:rPr>
          <w:lang w:val="es-ES" w:eastAsia="es-BO"/>
        </w:rPr>
      </w:pPr>
      <w:r w:rsidRPr="009A0BE8">
        <w:rPr>
          <w:lang w:val="es-ES" w:eastAsia="es-BO"/>
        </w:rPr>
        <w:drawing>
          <wp:anchor distT="0" distB="0" distL="114300" distR="114300" simplePos="0" relativeHeight="251761664" behindDoc="0" locked="0" layoutInCell="1" allowOverlap="1" wp14:anchorId="32CE3F82" wp14:editId="2E945171">
            <wp:simplePos x="0" y="0"/>
            <wp:positionH relativeFrom="column">
              <wp:posOffset>356870</wp:posOffset>
            </wp:positionH>
            <wp:positionV relativeFrom="paragraph">
              <wp:posOffset>187325</wp:posOffset>
            </wp:positionV>
            <wp:extent cx="5932170" cy="2886075"/>
            <wp:effectExtent l="0" t="0" r="0" b="9525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744DE" w14:textId="0DF4442B" w:rsidR="009A0BE8" w:rsidRDefault="009A0BE8" w:rsidP="009A0BE8">
      <w:pPr>
        <w:rPr>
          <w:lang w:val="es-ES" w:eastAsia="es-BO"/>
        </w:rPr>
      </w:pPr>
    </w:p>
    <w:tbl>
      <w:tblPr>
        <w:tblW w:w="8680" w:type="dxa"/>
        <w:tblInd w:w="368" w:type="dxa"/>
        <w:shd w:val="clear" w:color="auto" w:fill="FFFFFF" w:themeFill="background1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200"/>
        <w:gridCol w:w="1200"/>
        <w:gridCol w:w="1200"/>
        <w:gridCol w:w="1200"/>
        <w:gridCol w:w="1200"/>
        <w:gridCol w:w="1200"/>
      </w:tblGrid>
      <w:tr w:rsidR="009A0BE8" w:rsidRPr="009A0BE8" w14:paraId="63366061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548C8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ClaseA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19F2AD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3B959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E64B4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7E37842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C8920C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BAE02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49926535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1C613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C9B3F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09439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A741C8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76505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F5CEE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0F934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34BD7B41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0418E9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E08767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x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5B4DEB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y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6D0CA2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2E8126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q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C18051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0890CD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tipo</w:t>
            </w:r>
          </w:p>
        </w:tc>
      </w:tr>
      <w:tr w:rsidR="009A0BE8" w:rsidRPr="009A0BE8" w14:paraId="0E549E75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2E317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B2CC60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B5B09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843831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08F01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EEF309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927FE5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7A0EE225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4F9BF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ClaseF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1FF63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134F2B2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4F6D4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203C1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8AE55D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320BD6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09DD716D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8069B7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0868E47" w14:textId="77777777" w:rsidR="009A0BE8" w:rsidRPr="009A0BE8" w:rsidRDefault="009A0BE8" w:rsidP="009A0BE8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0D0B2A" w14:textId="77777777" w:rsidR="009A0BE8" w:rsidRPr="009A0BE8" w:rsidRDefault="009A0BE8" w:rsidP="009A0BE8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0722E2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760D36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89BC6D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28735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63DD63D1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F552BA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idE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178835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idF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753094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u</w:t>
            </w:r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798BC5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97F437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24C9DA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048CC9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070939A6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F4B342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31C6CD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89836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82B87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EBBA5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557B6C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0AD13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17E81DCE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7F542C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ClaseE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70FFCA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5D42A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D2D74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99E47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CDE4DB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758775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7B79F60A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ECC146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63829A2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A200B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03718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26651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FFFF2A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90DA4D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6FB2A7A6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0E0DC5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idE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D71AF1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s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D5651F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392E69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A6013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C8A195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8FBD1F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01C633A2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3D6910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987826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A28BB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D71E0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A8136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FDA2C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A59600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54983991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B772B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Relacion1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7B8BE6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56D8A2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59C30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9A9FC2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EF974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8AD19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237ED846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E55F1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7DF96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BD4DA2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FC2C56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E1B6D6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D40438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6CA19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55625AE6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3BA96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idE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FDFBD0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idD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564584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o</w:t>
            </w:r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59AF98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646FA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91D882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FC47F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4F1B5F14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94606E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E84254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E97390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A73EE1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82417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178E1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B3B45D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7A726CE8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81B4F8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claseD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C65F3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3F4F72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D77E2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00EE79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6D88F9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D0A2D2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45B53736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2C8EE4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169E625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AEF6C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3EFCC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873294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502F58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D926EE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1491D28C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413DB4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idD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8D0D3CB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E59DCC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n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877837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FAC5B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7FEFE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D230C0C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79A94714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947027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435DB7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30DDA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AB390A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C139B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0D04CF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2267D7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6B610861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18B13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ClaseH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4537B00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A277C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0D90F4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22B699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67F7191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34B71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7E359C0E" w14:textId="77777777" w:rsidTr="005D4A37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48B6A6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7D99F4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8809B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1EAB1A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AD9E79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6A53CC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C19A0AA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9A0BE8" w:rsidRPr="009A0BE8" w14:paraId="487BB78D" w14:textId="77777777" w:rsidTr="005D4A37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9B0C07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CD581E8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9A0BE8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</w:t>
            </w:r>
          </w:p>
        </w:tc>
        <w:tc>
          <w:tcPr>
            <w:tcW w:w="120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E57CD7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FF342F6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5C9EB3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6410FDE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0AA57F" w14:textId="77777777" w:rsidR="009A0BE8" w:rsidRPr="009A0BE8" w:rsidRDefault="009A0BE8" w:rsidP="009A0BE8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</w:tbl>
    <w:p w14:paraId="6EE7CD41" w14:textId="77777777" w:rsidR="009A0BE8" w:rsidRPr="009A0BE8" w:rsidRDefault="009A0BE8" w:rsidP="009A0BE8">
      <w:pPr>
        <w:rPr>
          <w:lang w:val="es-ES" w:eastAsia="es-BO"/>
        </w:rPr>
      </w:pPr>
    </w:p>
    <w:p w14:paraId="6FD91E0D" w14:textId="7762C644" w:rsidR="009A0BE8" w:rsidRPr="009A0BE8" w:rsidRDefault="009A0BE8" w:rsidP="009A0BE8">
      <w:pPr>
        <w:rPr>
          <w:lang w:val="es-ES" w:eastAsia="es-BO"/>
        </w:rPr>
      </w:pPr>
    </w:p>
    <w:p w14:paraId="235D0E20" w14:textId="43F398FF" w:rsidR="009A0BE8" w:rsidRPr="009A0BE8" w:rsidRDefault="009A0BE8" w:rsidP="009A0BE8">
      <w:pPr>
        <w:rPr>
          <w:lang w:val="es-ES" w:eastAsia="es-BO"/>
        </w:rPr>
      </w:pPr>
    </w:p>
    <w:p w14:paraId="3C14171A" w14:textId="49C423E6" w:rsidR="009A0BE8" w:rsidRDefault="009A0BE8" w:rsidP="005D4A37">
      <w:pPr>
        <w:spacing w:after="0"/>
        <w:rPr>
          <w:lang w:val="es-ES" w:eastAsia="es-BO"/>
        </w:rPr>
      </w:pPr>
    </w:p>
    <w:p w14:paraId="04A20F97" w14:textId="62FE93EE" w:rsidR="005D4A37" w:rsidRDefault="005D4A37" w:rsidP="005D4A37">
      <w:pPr>
        <w:pStyle w:val="Ttulo2"/>
        <w:spacing w:after="0"/>
      </w:pPr>
      <w:r>
        <w:t>Realizar el mapeado de…</w:t>
      </w:r>
    </w:p>
    <w:p w14:paraId="45EDDB3F" w14:textId="490D2D6B" w:rsidR="009A0BE8" w:rsidRDefault="005D4A37" w:rsidP="009A0BE8">
      <w:pPr>
        <w:rPr>
          <w:lang w:val="es-ES" w:eastAsia="es-BO"/>
        </w:rPr>
      </w:pPr>
      <w:r w:rsidRPr="005D4A37">
        <w:rPr>
          <w:lang w:val="es-ES" w:eastAsia="es-BO"/>
        </w:rPr>
        <w:drawing>
          <wp:anchor distT="0" distB="0" distL="114300" distR="114300" simplePos="0" relativeHeight="251763712" behindDoc="0" locked="0" layoutInCell="1" allowOverlap="1" wp14:anchorId="69818C14" wp14:editId="59E3CDAB">
            <wp:simplePos x="0" y="0"/>
            <wp:positionH relativeFrom="column">
              <wp:posOffset>361315</wp:posOffset>
            </wp:positionH>
            <wp:positionV relativeFrom="paragraph">
              <wp:posOffset>225425</wp:posOffset>
            </wp:positionV>
            <wp:extent cx="5781675" cy="2870835"/>
            <wp:effectExtent l="0" t="0" r="9525" b="5715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D481F" w14:textId="7784775E" w:rsidR="005D4A37" w:rsidRDefault="005D4A37" w:rsidP="009A0BE8">
      <w:pPr>
        <w:rPr>
          <w:lang w:val="es-ES" w:eastAsia="es-BO"/>
        </w:rPr>
      </w:pPr>
    </w:p>
    <w:tbl>
      <w:tblPr>
        <w:tblW w:w="5080" w:type="dxa"/>
        <w:tblInd w:w="1207" w:type="dxa"/>
        <w:shd w:val="clear" w:color="auto" w:fill="FFFFFF" w:themeFill="background1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0"/>
        <w:gridCol w:w="1200"/>
        <w:gridCol w:w="1200"/>
        <w:gridCol w:w="1200"/>
      </w:tblGrid>
      <w:tr w:rsidR="005D4A37" w:rsidRPr="005D4A37" w14:paraId="5719F1A1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0B5AA5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Clase3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BA14928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80358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919BF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2AD5A37A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579AA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0D511D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919899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3C1548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2D555B59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0ED5BA1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CE1274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AD7975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19581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62CB9162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E9E3BE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76BD258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716F3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0C50E8A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7102283D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69540D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6E5ECC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DB8376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F321FF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391470C4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CEABC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5A03E91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F8D1BB7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6D098E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094DBC60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036E37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hClase3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4C2663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aClase1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0D9099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j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15231C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k</w:t>
            </w:r>
          </w:p>
        </w:tc>
      </w:tr>
      <w:tr w:rsidR="005D4A37" w:rsidRPr="005D4A37" w14:paraId="24824B9C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40711E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1402EE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653B40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2D2F75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0B9FA497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9B6AA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 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65841D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E3C561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17EB04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750F4B82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79E7D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DBEB776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890D36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09FBD8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6A4DB6CB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6D0A35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D17878A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b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AB79CCA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106BB5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5D4A37" w:rsidRPr="005D4A37" w14:paraId="0E091012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26A80CF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ADC50B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111CD0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2F28C9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45FD8654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BA3C6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r1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FAB5E21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C4712B8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DA60AE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1643F90B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A171DC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DD5BC4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E164232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6F669C1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2BB8D6C6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8B5CC0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Clase1-1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15FEDE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Clase1-2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36587C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d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7ED7546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5D4A37" w:rsidRPr="005D4A37" w14:paraId="607E08A5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D14235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9C063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4A818F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FD2AE85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37C236F0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1E841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Clase2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BE8AF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FE64EC5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68AD0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78652E40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0C26FC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E46EFEC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6F0746" w14:textId="77777777" w:rsidR="005D4A37" w:rsidRPr="005D4A37" w:rsidRDefault="005D4A37" w:rsidP="005D4A37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87700C4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</w:tr>
      <w:tr w:rsidR="005D4A37" w:rsidRPr="005D4A37" w14:paraId="0682D625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CAC3F4A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aClase3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704E567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1E1935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g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5DEFC5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lCLase4</w:t>
            </w:r>
          </w:p>
        </w:tc>
      </w:tr>
      <w:tr w:rsidR="005D4A37" w:rsidRPr="005D4A37" w14:paraId="01B3F67D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5E02C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59CCAF6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22E3DB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48C340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1BBD2AC1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03D101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D760B06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91D919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A42477C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5CAC34DF" w14:textId="77777777" w:rsidTr="00276430">
        <w:trPr>
          <w:trHeight w:val="283"/>
        </w:trPr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31DE54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F10930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5FA6C12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310F5A3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5D4A37" w:rsidRPr="005D4A37" w14:paraId="4F0609FE" w14:textId="77777777" w:rsidTr="00276430">
        <w:trPr>
          <w:trHeight w:val="283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57533DD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l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C5391DC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5D4A37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D0F5FF6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1E165AA" w14:textId="77777777" w:rsidR="005D4A37" w:rsidRPr="005D4A37" w:rsidRDefault="005D4A37" w:rsidP="005D4A37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</w:tbl>
    <w:p w14:paraId="2FE45480" w14:textId="325B028A" w:rsidR="005D4A37" w:rsidRDefault="005D4A37" w:rsidP="009A0BE8">
      <w:pPr>
        <w:rPr>
          <w:lang w:val="es-ES" w:eastAsia="es-BO"/>
        </w:rPr>
      </w:pPr>
    </w:p>
    <w:p w14:paraId="687D3648" w14:textId="2698534E" w:rsidR="00276430" w:rsidRDefault="00276430" w:rsidP="009A0BE8">
      <w:pPr>
        <w:rPr>
          <w:lang w:val="es-ES" w:eastAsia="es-BO"/>
        </w:rPr>
      </w:pPr>
    </w:p>
    <w:p w14:paraId="3CC0A76F" w14:textId="45E42DD5" w:rsidR="00276430" w:rsidRDefault="00276430" w:rsidP="009A0BE8">
      <w:pPr>
        <w:rPr>
          <w:lang w:val="es-ES" w:eastAsia="es-BO"/>
        </w:rPr>
      </w:pPr>
    </w:p>
    <w:p w14:paraId="5760B177" w14:textId="5C7CD0AB" w:rsidR="00276430" w:rsidRDefault="00276430" w:rsidP="00276430">
      <w:pPr>
        <w:spacing w:after="0"/>
        <w:rPr>
          <w:lang w:val="es-ES" w:eastAsia="es-BO"/>
        </w:rPr>
      </w:pPr>
    </w:p>
    <w:p w14:paraId="3B5E1A38" w14:textId="47775296" w:rsidR="00276430" w:rsidRDefault="00276430" w:rsidP="00276430">
      <w:pPr>
        <w:pStyle w:val="Ttulo2"/>
        <w:spacing w:after="0"/>
      </w:pPr>
      <w:r>
        <w:t>Realizar el diagrama de clases de…</w:t>
      </w:r>
    </w:p>
    <w:p w14:paraId="3CEC8B25" w14:textId="7CE3A7AA" w:rsidR="00276430" w:rsidRDefault="00276430" w:rsidP="00276430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11ACE378" wp14:editId="671C8F45">
            <wp:simplePos x="0" y="0"/>
            <wp:positionH relativeFrom="column">
              <wp:posOffset>537845</wp:posOffset>
            </wp:positionH>
            <wp:positionV relativeFrom="paragraph">
              <wp:posOffset>187325</wp:posOffset>
            </wp:positionV>
            <wp:extent cx="5753100" cy="2695575"/>
            <wp:effectExtent l="0" t="0" r="0" b="9525"/>
            <wp:wrapTopAndBottom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77FDE" w14:textId="44A41DEB" w:rsidR="00276430" w:rsidRDefault="0054242B" w:rsidP="00276430">
      <w:pPr>
        <w:tabs>
          <w:tab w:val="left" w:pos="2580"/>
        </w:tabs>
        <w:spacing w:after="0"/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5FA65BE2" wp14:editId="01DA3364">
            <wp:simplePos x="0" y="0"/>
            <wp:positionH relativeFrom="margin">
              <wp:align>center</wp:align>
            </wp:positionH>
            <wp:positionV relativeFrom="paragraph">
              <wp:posOffset>2712720</wp:posOffset>
            </wp:positionV>
            <wp:extent cx="6159600" cy="5220000"/>
            <wp:effectExtent l="0" t="0" r="0" b="0"/>
            <wp:wrapTopAndBottom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669" t="6109" r="3746" b="2432"/>
                    <a:stretch/>
                  </pic:blipFill>
                  <pic:spPr bwMode="auto">
                    <a:xfrm>
                      <a:off x="0" y="0"/>
                      <a:ext cx="6159600" cy="52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430">
        <w:rPr>
          <w:lang w:val="es-ES" w:eastAsia="es-BO"/>
        </w:rPr>
        <w:tab/>
      </w:r>
    </w:p>
    <w:p w14:paraId="47633837" w14:textId="372EF96F" w:rsidR="00276430" w:rsidRPr="008A7F9F" w:rsidRDefault="00276430" w:rsidP="00276430">
      <w:pPr>
        <w:rPr>
          <w:lang w:val="es-ES" w:eastAsia="es-BO"/>
        </w:rPr>
      </w:pPr>
    </w:p>
    <w:sectPr w:rsidR="00276430" w:rsidRPr="008A7F9F" w:rsidSect="005F40D0">
      <w:pgSz w:w="12242" w:h="15842" w:code="1"/>
      <w:pgMar w:top="907" w:right="601" w:bottom="737" w:left="1418" w:header="283" w:footer="0" w:gutter="0"/>
      <w:pgBorders>
        <w:top w:val="single" w:sz="12" w:space="0" w:color="C00000"/>
        <w:left w:val="single" w:sz="12" w:space="0" w:color="C00000"/>
        <w:bottom w:val="single" w:sz="12" w:space="0" w:color="C00000"/>
        <w:right w:val="single" w:sz="12" w:space="0" w:color="C00000"/>
      </w:pgBorders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AFD26" w14:textId="77777777" w:rsidR="00541442" w:rsidRDefault="00541442" w:rsidP="002A58DC">
      <w:r>
        <w:separator/>
      </w:r>
    </w:p>
  </w:endnote>
  <w:endnote w:type="continuationSeparator" w:id="0">
    <w:p w14:paraId="19CB0399" w14:textId="77777777" w:rsidR="00541442" w:rsidRDefault="00541442" w:rsidP="002A5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rlow Light">
    <w:altName w:val="Barlow Light"/>
    <w:charset w:val="00"/>
    <w:family w:val="auto"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A0591" w14:textId="77777777" w:rsidR="00454762" w:rsidRPr="00654D2E" w:rsidRDefault="00454762" w:rsidP="001B73DA">
    <w:pPr>
      <w:pStyle w:val="Piedepgina"/>
      <w:ind w:left="0" w:right="17"/>
      <w:jc w:val="center"/>
      <w:rPr>
        <w:rStyle w:val="SinespaciadoCar"/>
        <w:b/>
        <w:bCs/>
        <w:color w:val="C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45155" w14:textId="77777777" w:rsidR="00541442" w:rsidRDefault="00541442" w:rsidP="002A58DC">
      <w:r>
        <w:separator/>
      </w:r>
    </w:p>
  </w:footnote>
  <w:footnote w:type="continuationSeparator" w:id="0">
    <w:p w14:paraId="2DF3F099" w14:textId="77777777" w:rsidR="00541442" w:rsidRDefault="00541442" w:rsidP="002A58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4F389" w14:textId="77777777" w:rsidR="00237E1F" w:rsidRDefault="00541442" w:rsidP="009B0545">
    <w:pPr>
      <w:pStyle w:val="Encabezado"/>
    </w:pPr>
    <w:r>
      <w:pict w14:anchorId="04BC4A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286141" o:spid="_x0000_s2059" type="#_x0000_t75" style="position:absolute;left:0;text-align:left;margin-left:0;margin-top:0;width:510.5pt;height:709.65pt;z-index:-251648000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501D0" w14:textId="2E3D48C7" w:rsidR="00454762" w:rsidRPr="00654D2E" w:rsidRDefault="00541442" w:rsidP="00654D2E">
    <w:pPr>
      <w:pStyle w:val="Sinespaciado"/>
      <w:ind w:right="-1"/>
      <w:rPr>
        <w:b/>
        <w:bCs/>
        <w:color w:val="C00000"/>
      </w:rPr>
    </w:pPr>
    <w:r>
      <w:rPr>
        <w:b/>
        <w:bCs/>
        <w:color w:val="C00000"/>
      </w:rPr>
      <w:pict w14:anchorId="5C33D6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left:0;text-align:left;margin-left:0;margin-top:0;width:511.25pt;height:712.2pt;z-index:-251651072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5D8004A"/>
    <w:lvl w:ilvl="0">
      <w:start w:val="1"/>
      <w:numFmt w:val="decimal"/>
      <w:pStyle w:val="Listaconnmeros5"/>
      <w:lvlText w:val="%1."/>
      <w:lvlJc w:val="left"/>
      <w:pPr>
        <w:tabs>
          <w:tab w:val="num" w:pos="948"/>
        </w:tabs>
        <w:ind w:left="948" w:hanging="360"/>
      </w:pPr>
    </w:lvl>
  </w:abstractNum>
  <w:abstractNum w:abstractNumId="1" w15:restartNumberingAfterBreak="0">
    <w:nsid w:val="FFFFFF7D"/>
    <w:multiLevelType w:val="singleLevel"/>
    <w:tmpl w:val="368032D4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8CB02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D6D07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D8E532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6BCB8A4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BA0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2F44CA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5026A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F451A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DA17D7D"/>
    <w:multiLevelType w:val="hybridMultilevel"/>
    <w:tmpl w:val="A614E722"/>
    <w:lvl w:ilvl="0" w:tplc="400A000F">
      <w:start w:val="1"/>
      <w:numFmt w:val="decimal"/>
      <w:lvlText w:val="%1."/>
      <w:lvlJc w:val="left"/>
      <w:pPr>
        <w:ind w:left="1004" w:hanging="360"/>
      </w:pPr>
    </w:lvl>
    <w:lvl w:ilvl="1" w:tplc="400A0019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EA30C1E"/>
    <w:multiLevelType w:val="multilevel"/>
    <w:tmpl w:val="5E9AB69E"/>
    <w:lvl w:ilvl="0">
      <w:start w:val="1"/>
      <w:numFmt w:val="decimal"/>
      <w:lvlText w:val="%1."/>
      <w:lvlJc w:val="left"/>
      <w:pPr>
        <w:ind w:left="-2484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16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BA6369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3B20434"/>
    <w:multiLevelType w:val="hybridMultilevel"/>
    <w:tmpl w:val="6600A0CC"/>
    <w:lvl w:ilvl="0" w:tplc="30B03014">
      <w:start w:val="1"/>
      <w:numFmt w:val="lowerLetter"/>
      <w:lvlText w:val="%1)"/>
      <w:lvlJc w:val="left"/>
      <w:pPr>
        <w:ind w:left="1212" w:hanging="360"/>
      </w:pPr>
    </w:lvl>
    <w:lvl w:ilvl="1" w:tplc="400A0019" w:tentative="1">
      <w:start w:val="1"/>
      <w:numFmt w:val="lowerLetter"/>
      <w:lvlText w:val="%2."/>
      <w:lvlJc w:val="left"/>
      <w:pPr>
        <w:ind w:left="1932" w:hanging="360"/>
      </w:pPr>
    </w:lvl>
    <w:lvl w:ilvl="2" w:tplc="400A001B" w:tentative="1">
      <w:start w:val="1"/>
      <w:numFmt w:val="lowerRoman"/>
      <w:lvlText w:val="%3."/>
      <w:lvlJc w:val="right"/>
      <w:pPr>
        <w:ind w:left="2652" w:hanging="180"/>
      </w:pPr>
    </w:lvl>
    <w:lvl w:ilvl="3" w:tplc="400A000F" w:tentative="1">
      <w:start w:val="1"/>
      <w:numFmt w:val="decimal"/>
      <w:lvlText w:val="%4."/>
      <w:lvlJc w:val="left"/>
      <w:pPr>
        <w:ind w:left="3372" w:hanging="360"/>
      </w:pPr>
    </w:lvl>
    <w:lvl w:ilvl="4" w:tplc="400A0019" w:tentative="1">
      <w:start w:val="1"/>
      <w:numFmt w:val="lowerLetter"/>
      <w:lvlText w:val="%5."/>
      <w:lvlJc w:val="left"/>
      <w:pPr>
        <w:ind w:left="4092" w:hanging="360"/>
      </w:pPr>
    </w:lvl>
    <w:lvl w:ilvl="5" w:tplc="400A001B" w:tentative="1">
      <w:start w:val="1"/>
      <w:numFmt w:val="lowerRoman"/>
      <w:lvlText w:val="%6."/>
      <w:lvlJc w:val="right"/>
      <w:pPr>
        <w:ind w:left="4812" w:hanging="180"/>
      </w:pPr>
    </w:lvl>
    <w:lvl w:ilvl="6" w:tplc="400A000F" w:tentative="1">
      <w:start w:val="1"/>
      <w:numFmt w:val="decimal"/>
      <w:lvlText w:val="%7."/>
      <w:lvlJc w:val="left"/>
      <w:pPr>
        <w:ind w:left="5532" w:hanging="360"/>
      </w:pPr>
    </w:lvl>
    <w:lvl w:ilvl="7" w:tplc="400A0019" w:tentative="1">
      <w:start w:val="1"/>
      <w:numFmt w:val="lowerLetter"/>
      <w:lvlText w:val="%8."/>
      <w:lvlJc w:val="left"/>
      <w:pPr>
        <w:ind w:left="6252" w:hanging="360"/>
      </w:pPr>
    </w:lvl>
    <w:lvl w:ilvl="8" w:tplc="40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0" w15:restartNumberingAfterBreak="0">
    <w:nsid w:val="34CA65CB"/>
    <w:multiLevelType w:val="hybridMultilevel"/>
    <w:tmpl w:val="C11E3DB2"/>
    <w:lvl w:ilvl="0" w:tplc="400A0001">
      <w:start w:val="1"/>
      <w:numFmt w:val="bullet"/>
      <w:lvlText w:val=""/>
      <w:lvlJc w:val="left"/>
      <w:pPr>
        <w:ind w:left="518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590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662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734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806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878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950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1022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10948" w:hanging="360"/>
      </w:pPr>
      <w:rPr>
        <w:rFonts w:ascii="Wingdings" w:hAnsi="Wingdings" w:hint="default"/>
      </w:rPr>
    </w:lvl>
  </w:abstractNum>
  <w:abstractNum w:abstractNumId="21" w15:restartNumberingAfterBreak="0">
    <w:nsid w:val="38B65825"/>
    <w:multiLevelType w:val="multilevel"/>
    <w:tmpl w:val="9B685688"/>
    <w:lvl w:ilvl="0">
      <w:start w:val="1"/>
      <w:numFmt w:val="bullet"/>
      <w:lvlText w:val=""/>
      <w:lvlJc w:val="left"/>
      <w:pPr>
        <w:ind w:left="-2484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22" w15:restartNumberingAfterBreak="0">
    <w:nsid w:val="3A52131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AEB0273"/>
    <w:multiLevelType w:val="multilevel"/>
    <w:tmpl w:val="526206A0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71A7573"/>
    <w:multiLevelType w:val="hybridMultilevel"/>
    <w:tmpl w:val="F9CCA718"/>
    <w:lvl w:ilvl="0" w:tplc="400A000F">
      <w:start w:val="1"/>
      <w:numFmt w:val="decimal"/>
      <w:lvlText w:val="%1."/>
      <w:lvlJc w:val="left"/>
      <w:pPr>
        <w:ind w:left="644" w:hanging="360"/>
      </w:pPr>
    </w:lvl>
    <w:lvl w:ilvl="1" w:tplc="400A0019">
      <w:start w:val="1"/>
      <w:numFmt w:val="lowerLetter"/>
      <w:lvlText w:val="%2."/>
      <w:lvlJc w:val="left"/>
      <w:pPr>
        <w:ind w:left="1364" w:hanging="360"/>
      </w:pPr>
    </w:lvl>
    <w:lvl w:ilvl="2" w:tplc="400A001B">
      <w:start w:val="1"/>
      <w:numFmt w:val="lowerRoman"/>
      <w:lvlText w:val="%3."/>
      <w:lvlJc w:val="right"/>
      <w:pPr>
        <w:ind w:left="2084" w:hanging="180"/>
      </w:pPr>
    </w:lvl>
    <w:lvl w:ilvl="3" w:tplc="400A000F">
      <w:start w:val="1"/>
      <w:numFmt w:val="decimal"/>
      <w:lvlText w:val="%4."/>
      <w:lvlJc w:val="left"/>
      <w:pPr>
        <w:ind w:left="2804" w:hanging="360"/>
      </w:pPr>
    </w:lvl>
    <w:lvl w:ilvl="4" w:tplc="400A0019" w:tentative="1">
      <w:start w:val="1"/>
      <w:numFmt w:val="lowerLetter"/>
      <w:lvlText w:val="%5."/>
      <w:lvlJc w:val="left"/>
      <w:pPr>
        <w:ind w:left="3524" w:hanging="360"/>
      </w:pPr>
    </w:lvl>
    <w:lvl w:ilvl="5" w:tplc="400A001B" w:tentative="1">
      <w:start w:val="1"/>
      <w:numFmt w:val="lowerRoman"/>
      <w:lvlText w:val="%6."/>
      <w:lvlJc w:val="right"/>
      <w:pPr>
        <w:ind w:left="4244" w:hanging="180"/>
      </w:pPr>
    </w:lvl>
    <w:lvl w:ilvl="6" w:tplc="400A000F" w:tentative="1">
      <w:start w:val="1"/>
      <w:numFmt w:val="decimal"/>
      <w:lvlText w:val="%7."/>
      <w:lvlJc w:val="left"/>
      <w:pPr>
        <w:ind w:left="4964" w:hanging="360"/>
      </w:pPr>
    </w:lvl>
    <w:lvl w:ilvl="7" w:tplc="400A0019" w:tentative="1">
      <w:start w:val="1"/>
      <w:numFmt w:val="lowerLetter"/>
      <w:lvlText w:val="%8."/>
      <w:lvlJc w:val="left"/>
      <w:pPr>
        <w:ind w:left="5684" w:hanging="360"/>
      </w:pPr>
    </w:lvl>
    <w:lvl w:ilvl="8" w:tplc="4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484C4F29"/>
    <w:multiLevelType w:val="multilevel"/>
    <w:tmpl w:val="D8061F64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720463"/>
    <w:multiLevelType w:val="hybridMultilevel"/>
    <w:tmpl w:val="53AC6E1E"/>
    <w:lvl w:ilvl="0" w:tplc="D7D817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1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200332"/>
    <w:multiLevelType w:val="hybridMultilevel"/>
    <w:tmpl w:val="8348FACE"/>
    <w:lvl w:ilvl="0" w:tplc="5914E392">
      <w:start w:val="1"/>
      <w:numFmt w:val="decimal"/>
      <w:lvlText w:val="%1."/>
      <w:lvlJc w:val="left"/>
      <w:pPr>
        <w:ind w:left="2625" w:hanging="360"/>
      </w:pPr>
    </w:lvl>
    <w:lvl w:ilvl="1" w:tplc="400A0019">
      <w:start w:val="1"/>
      <w:numFmt w:val="lowerLetter"/>
      <w:lvlText w:val="%2."/>
      <w:lvlJc w:val="left"/>
      <w:pPr>
        <w:ind w:left="3345" w:hanging="360"/>
      </w:pPr>
    </w:lvl>
    <w:lvl w:ilvl="2" w:tplc="400A001B">
      <w:start w:val="1"/>
      <w:numFmt w:val="lowerRoman"/>
      <w:lvlText w:val="%3."/>
      <w:lvlJc w:val="right"/>
      <w:pPr>
        <w:ind w:left="4065" w:hanging="180"/>
      </w:pPr>
    </w:lvl>
    <w:lvl w:ilvl="3" w:tplc="400A000F">
      <w:start w:val="1"/>
      <w:numFmt w:val="decimal"/>
      <w:lvlText w:val="%4."/>
      <w:lvlJc w:val="left"/>
      <w:pPr>
        <w:ind w:left="4785" w:hanging="360"/>
      </w:pPr>
    </w:lvl>
    <w:lvl w:ilvl="4" w:tplc="400A0019">
      <w:start w:val="1"/>
      <w:numFmt w:val="lowerLetter"/>
      <w:lvlText w:val="%5."/>
      <w:lvlJc w:val="left"/>
      <w:pPr>
        <w:ind w:left="5505" w:hanging="360"/>
      </w:pPr>
    </w:lvl>
    <w:lvl w:ilvl="5" w:tplc="400A001B">
      <w:start w:val="1"/>
      <w:numFmt w:val="lowerRoman"/>
      <w:lvlText w:val="%6."/>
      <w:lvlJc w:val="right"/>
      <w:pPr>
        <w:ind w:left="6225" w:hanging="180"/>
      </w:pPr>
    </w:lvl>
    <w:lvl w:ilvl="6" w:tplc="400A000F">
      <w:start w:val="1"/>
      <w:numFmt w:val="decimal"/>
      <w:lvlText w:val="%7."/>
      <w:lvlJc w:val="left"/>
      <w:pPr>
        <w:ind w:left="6945" w:hanging="360"/>
      </w:pPr>
    </w:lvl>
    <w:lvl w:ilvl="7" w:tplc="400A0019" w:tentative="1">
      <w:start w:val="1"/>
      <w:numFmt w:val="lowerLetter"/>
      <w:lvlText w:val="%8."/>
      <w:lvlJc w:val="left"/>
      <w:pPr>
        <w:ind w:left="7665" w:hanging="360"/>
      </w:pPr>
    </w:lvl>
    <w:lvl w:ilvl="8" w:tplc="400A001B" w:tentative="1">
      <w:start w:val="1"/>
      <w:numFmt w:val="lowerRoman"/>
      <w:lvlText w:val="%9."/>
      <w:lvlJc w:val="right"/>
      <w:pPr>
        <w:ind w:left="8385" w:hanging="180"/>
      </w:pPr>
    </w:lvl>
  </w:abstractNum>
  <w:abstractNum w:abstractNumId="29" w15:restartNumberingAfterBreak="0">
    <w:nsid w:val="58464673"/>
    <w:multiLevelType w:val="hybridMultilevel"/>
    <w:tmpl w:val="D15C3B0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350CFB"/>
    <w:multiLevelType w:val="multilevel"/>
    <w:tmpl w:val="9DF09F0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5DEC6B47"/>
    <w:multiLevelType w:val="multilevel"/>
    <w:tmpl w:val="604E1C0A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5E576D83"/>
    <w:multiLevelType w:val="hybridMultilevel"/>
    <w:tmpl w:val="1E96D6DC"/>
    <w:lvl w:ilvl="0" w:tplc="E8A228EE">
      <w:start w:val="1"/>
      <w:numFmt w:val="upperRoman"/>
      <w:lvlText w:val="%1."/>
      <w:lvlJc w:val="right"/>
      <w:pPr>
        <w:ind w:left="1004" w:hanging="360"/>
      </w:pPr>
    </w:lvl>
    <w:lvl w:ilvl="1" w:tplc="400A0019" w:tentative="1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5ECA2CEC"/>
    <w:multiLevelType w:val="hybridMultilevel"/>
    <w:tmpl w:val="0F1AB7B6"/>
    <w:lvl w:ilvl="0" w:tplc="400A000F">
      <w:start w:val="1"/>
      <w:numFmt w:val="decimal"/>
      <w:lvlText w:val="%1."/>
      <w:lvlJc w:val="left"/>
      <w:pPr>
        <w:ind w:left="1004" w:hanging="360"/>
      </w:pPr>
    </w:lvl>
    <w:lvl w:ilvl="1" w:tplc="400A0019" w:tentative="1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67F6A1F"/>
    <w:multiLevelType w:val="hybridMultilevel"/>
    <w:tmpl w:val="CD025A0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382B31"/>
    <w:multiLevelType w:val="hybridMultilevel"/>
    <w:tmpl w:val="5E381F48"/>
    <w:lvl w:ilvl="0" w:tplc="40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6" w15:restartNumberingAfterBreak="0">
    <w:nsid w:val="67F86DA5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7" w15:restartNumberingAfterBreak="0">
    <w:nsid w:val="68D16920"/>
    <w:multiLevelType w:val="multilevel"/>
    <w:tmpl w:val="2D6C1380"/>
    <w:lvl w:ilvl="0">
      <w:start w:val="9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EA44ABD"/>
    <w:multiLevelType w:val="multilevel"/>
    <w:tmpl w:val="CCD49BE4"/>
    <w:lvl w:ilvl="0">
      <w:start w:val="9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9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99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F887518"/>
    <w:multiLevelType w:val="hybridMultilevel"/>
    <w:tmpl w:val="EB723888"/>
    <w:lvl w:ilvl="0" w:tplc="400A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1" w15:restartNumberingAfterBreak="0">
    <w:nsid w:val="707B76A8"/>
    <w:multiLevelType w:val="hybridMultilevel"/>
    <w:tmpl w:val="B63CA698"/>
    <w:lvl w:ilvl="0" w:tplc="ABA2F3B4">
      <w:start w:val="1"/>
      <w:numFmt w:val="upperRoman"/>
      <w:lvlText w:val="%1."/>
      <w:lvlJc w:val="right"/>
      <w:pPr>
        <w:ind w:left="1004" w:hanging="360"/>
      </w:pPr>
    </w:lvl>
    <w:lvl w:ilvl="1" w:tplc="400A0019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710514BA"/>
    <w:multiLevelType w:val="multilevel"/>
    <w:tmpl w:val="9B685688"/>
    <w:lvl w:ilvl="0">
      <w:start w:val="1"/>
      <w:numFmt w:val="bullet"/>
      <w:lvlText w:val=""/>
      <w:lvlJc w:val="left"/>
      <w:pPr>
        <w:ind w:left="-2484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43" w15:restartNumberingAfterBreak="0">
    <w:nsid w:val="7D8C2C6D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4" w15:restartNumberingAfterBreak="0">
    <w:nsid w:val="7E79381B"/>
    <w:multiLevelType w:val="hybridMultilevel"/>
    <w:tmpl w:val="5CD25EFC"/>
    <w:lvl w:ilvl="0" w:tplc="40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5" w15:restartNumberingAfterBreak="0">
    <w:nsid w:val="7FC50353"/>
    <w:multiLevelType w:val="hybridMultilevel"/>
    <w:tmpl w:val="9F923110"/>
    <w:lvl w:ilvl="0" w:tplc="0FA0F348">
      <w:start w:val="1"/>
      <w:numFmt w:val="decimal"/>
      <w:pStyle w:val="Ttulo1"/>
      <w:lvlText w:val="%1."/>
      <w:lvlJc w:val="left"/>
      <w:pPr>
        <w:ind w:left="644" w:hanging="360"/>
      </w:pPr>
    </w:lvl>
    <w:lvl w:ilvl="1" w:tplc="FDCAD4E8">
      <w:start w:val="1"/>
      <w:numFmt w:val="lowerLetter"/>
      <w:pStyle w:val="Ttulo2"/>
      <w:lvlText w:val="%2."/>
      <w:lvlJc w:val="left"/>
      <w:pPr>
        <w:ind w:left="1364" w:hanging="360"/>
      </w:pPr>
    </w:lvl>
    <w:lvl w:ilvl="2" w:tplc="7BE813C2">
      <w:start w:val="1"/>
      <w:numFmt w:val="bullet"/>
      <w:pStyle w:val="Ttulo3"/>
      <w:lvlText w:val=""/>
      <w:lvlJc w:val="left"/>
      <w:pPr>
        <w:ind w:left="748" w:hanging="180"/>
      </w:pPr>
      <w:rPr>
        <w:rFonts w:ascii="Symbol" w:hAnsi="Symbol" w:hint="default"/>
        <w:color w:val="auto"/>
      </w:rPr>
    </w:lvl>
    <w:lvl w:ilvl="3" w:tplc="400A000F" w:tentative="1">
      <w:start w:val="1"/>
      <w:numFmt w:val="decimal"/>
      <w:lvlText w:val="%4."/>
      <w:lvlJc w:val="left"/>
      <w:pPr>
        <w:ind w:left="2804" w:hanging="360"/>
      </w:pPr>
    </w:lvl>
    <w:lvl w:ilvl="4" w:tplc="400A0019" w:tentative="1">
      <w:start w:val="1"/>
      <w:numFmt w:val="lowerLetter"/>
      <w:lvlText w:val="%5."/>
      <w:lvlJc w:val="left"/>
      <w:pPr>
        <w:ind w:left="3524" w:hanging="360"/>
      </w:pPr>
    </w:lvl>
    <w:lvl w:ilvl="5" w:tplc="400A001B" w:tentative="1">
      <w:start w:val="1"/>
      <w:numFmt w:val="lowerRoman"/>
      <w:lvlText w:val="%6."/>
      <w:lvlJc w:val="right"/>
      <w:pPr>
        <w:ind w:left="4244" w:hanging="180"/>
      </w:pPr>
    </w:lvl>
    <w:lvl w:ilvl="6" w:tplc="400A000F" w:tentative="1">
      <w:start w:val="1"/>
      <w:numFmt w:val="decimal"/>
      <w:lvlText w:val="%7."/>
      <w:lvlJc w:val="left"/>
      <w:pPr>
        <w:ind w:left="4964" w:hanging="360"/>
      </w:pPr>
    </w:lvl>
    <w:lvl w:ilvl="7" w:tplc="400A0019" w:tentative="1">
      <w:start w:val="1"/>
      <w:numFmt w:val="lowerLetter"/>
      <w:lvlText w:val="%8."/>
      <w:lvlJc w:val="left"/>
      <w:pPr>
        <w:ind w:left="5684" w:hanging="360"/>
      </w:pPr>
    </w:lvl>
    <w:lvl w:ilvl="8" w:tplc="400A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0"/>
  </w:num>
  <w:num w:numId="2">
    <w:abstractNumId w:val="12"/>
  </w:num>
  <w:num w:numId="3">
    <w:abstractNumId w:val="10"/>
  </w:num>
  <w:num w:numId="4">
    <w:abstractNumId w:val="38"/>
  </w:num>
  <w:num w:numId="5">
    <w:abstractNumId w:val="14"/>
  </w:num>
  <w:num w:numId="6">
    <w:abstractNumId w:val="23"/>
  </w:num>
  <w:num w:numId="7">
    <w:abstractNumId w:val="26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6"/>
  </w:num>
  <w:num w:numId="19">
    <w:abstractNumId w:val="18"/>
  </w:num>
  <w:num w:numId="20">
    <w:abstractNumId w:val="31"/>
  </w:num>
  <w:num w:numId="21">
    <w:abstractNumId w:val="24"/>
  </w:num>
  <w:num w:numId="22">
    <w:abstractNumId w:val="11"/>
  </w:num>
  <w:num w:numId="23">
    <w:abstractNumId w:val="43"/>
  </w:num>
  <w:num w:numId="24">
    <w:abstractNumId w:val="17"/>
  </w:num>
  <w:num w:numId="25">
    <w:abstractNumId w:val="22"/>
  </w:num>
  <w:num w:numId="26">
    <w:abstractNumId w:val="36"/>
  </w:num>
  <w:num w:numId="27">
    <w:abstractNumId w:val="27"/>
  </w:num>
  <w:num w:numId="28">
    <w:abstractNumId w:val="28"/>
  </w:num>
  <w:num w:numId="29">
    <w:abstractNumId w:val="32"/>
  </w:num>
  <w:num w:numId="30">
    <w:abstractNumId w:val="41"/>
  </w:num>
  <w:num w:numId="31">
    <w:abstractNumId w:val="33"/>
  </w:num>
  <w:num w:numId="32">
    <w:abstractNumId w:val="29"/>
  </w:num>
  <w:num w:numId="33">
    <w:abstractNumId w:val="15"/>
  </w:num>
  <w:num w:numId="34">
    <w:abstractNumId w:val="37"/>
  </w:num>
  <w:num w:numId="35">
    <w:abstractNumId w:val="39"/>
  </w:num>
  <w:num w:numId="36">
    <w:abstractNumId w:val="35"/>
  </w:num>
  <w:num w:numId="37">
    <w:abstractNumId w:val="21"/>
  </w:num>
  <w:num w:numId="38">
    <w:abstractNumId w:val="42"/>
  </w:num>
  <w:num w:numId="39">
    <w:abstractNumId w:val="44"/>
  </w:num>
  <w:num w:numId="40">
    <w:abstractNumId w:val="25"/>
  </w:num>
  <w:num w:numId="41">
    <w:abstractNumId w:val="20"/>
  </w:num>
  <w:num w:numId="42">
    <w:abstractNumId w:val="34"/>
  </w:num>
  <w:num w:numId="43">
    <w:abstractNumId w:val="19"/>
  </w:num>
  <w:num w:numId="44">
    <w:abstractNumId w:val="19"/>
    <w:lvlOverride w:ilvl="0">
      <w:startOverride w:val="1"/>
    </w:lvlOverride>
  </w:num>
  <w:num w:numId="45">
    <w:abstractNumId w:val="13"/>
  </w:num>
  <w:num w:numId="46">
    <w:abstractNumId w:val="45"/>
  </w:num>
  <w:num w:numId="47">
    <w:abstractNumId w:val="40"/>
  </w:num>
  <w:num w:numId="48">
    <w:abstractNumId w:val="45"/>
    <w:lvlOverride w:ilvl="0">
      <w:startOverride w:val="1"/>
    </w:lvlOverride>
  </w:num>
  <w:num w:numId="49">
    <w:abstractNumId w:val="4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mirrorMargins/>
  <w:bordersDoNotSurroundHeader/>
  <w:bordersDoNotSurroundFooter/>
  <w:proofState w:spelling="clean" w:grammar="clean"/>
  <w:attachedTemplate r:id="rId1"/>
  <w:defaultTabStop w:val="284"/>
  <w:hyphenationZone w:val="425"/>
  <w:drawingGridHorizontalSpacing w:val="284"/>
  <w:drawingGridVerticalSpacing w:val="284"/>
  <w:characterSpacingControl w:val="doNotCompress"/>
  <w:hdrShapeDefaults>
    <o:shapedefaults v:ext="edit" spidmax="206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46F"/>
    <w:rsid w:val="0001181D"/>
    <w:rsid w:val="00023A65"/>
    <w:rsid w:val="00044FC7"/>
    <w:rsid w:val="00045438"/>
    <w:rsid w:val="00061BD4"/>
    <w:rsid w:val="00074568"/>
    <w:rsid w:val="00092625"/>
    <w:rsid w:val="00096D7E"/>
    <w:rsid w:val="000D3D55"/>
    <w:rsid w:val="000D6332"/>
    <w:rsid w:val="000E4A0C"/>
    <w:rsid w:val="00107162"/>
    <w:rsid w:val="001072AD"/>
    <w:rsid w:val="00144987"/>
    <w:rsid w:val="0014773F"/>
    <w:rsid w:val="00164486"/>
    <w:rsid w:val="001724D0"/>
    <w:rsid w:val="00174CB5"/>
    <w:rsid w:val="00191423"/>
    <w:rsid w:val="0019372B"/>
    <w:rsid w:val="001B5DC5"/>
    <w:rsid w:val="001B6BBC"/>
    <w:rsid w:val="001B73DA"/>
    <w:rsid w:val="001C665D"/>
    <w:rsid w:val="001E2438"/>
    <w:rsid w:val="001F350C"/>
    <w:rsid w:val="00202652"/>
    <w:rsid w:val="00237E1F"/>
    <w:rsid w:val="0025413A"/>
    <w:rsid w:val="00260AA7"/>
    <w:rsid w:val="00271B94"/>
    <w:rsid w:val="00276430"/>
    <w:rsid w:val="00282D10"/>
    <w:rsid w:val="0028533C"/>
    <w:rsid w:val="002A58DC"/>
    <w:rsid w:val="002B2971"/>
    <w:rsid w:val="002D51C9"/>
    <w:rsid w:val="002E3A59"/>
    <w:rsid w:val="002E5559"/>
    <w:rsid w:val="003132AB"/>
    <w:rsid w:val="003311E5"/>
    <w:rsid w:val="00331E71"/>
    <w:rsid w:val="0033312A"/>
    <w:rsid w:val="003343AE"/>
    <w:rsid w:val="00341CD6"/>
    <w:rsid w:val="00344C27"/>
    <w:rsid w:val="00350AAF"/>
    <w:rsid w:val="00362837"/>
    <w:rsid w:val="00363934"/>
    <w:rsid w:val="003E7CB3"/>
    <w:rsid w:val="00405555"/>
    <w:rsid w:val="00407CA2"/>
    <w:rsid w:val="00412D97"/>
    <w:rsid w:val="00424E7D"/>
    <w:rsid w:val="00427CDB"/>
    <w:rsid w:val="004323AE"/>
    <w:rsid w:val="00454390"/>
    <w:rsid w:val="00454762"/>
    <w:rsid w:val="00473E7C"/>
    <w:rsid w:val="00480900"/>
    <w:rsid w:val="004C157F"/>
    <w:rsid w:val="004C2EB3"/>
    <w:rsid w:val="004E108E"/>
    <w:rsid w:val="0052523F"/>
    <w:rsid w:val="00532AAF"/>
    <w:rsid w:val="00533671"/>
    <w:rsid w:val="0053493E"/>
    <w:rsid w:val="00541442"/>
    <w:rsid w:val="0054242B"/>
    <w:rsid w:val="00546D9B"/>
    <w:rsid w:val="00547FFD"/>
    <w:rsid w:val="00551561"/>
    <w:rsid w:val="00557876"/>
    <w:rsid w:val="005643BC"/>
    <w:rsid w:val="00566909"/>
    <w:rsid w:val="005722D6"/>
    <w:rsid w:val="005A0199"/>
    <w:rsid w:val="005D4A37"/>
    <w:rsid w:val="005F1348"/>
    <w:rsid w:val="005F40D0"/>
    <w:rsid w:val="006014B7"/>
    <w:rsid w:val="00614283"/>
    <w:rsid w:val="00621D8E"/>
    <w:rsid w:val="00633A3F"/>
    <w:rsid w:val="006340A6"/>
    <w:rsid w:val="00645252"/>
    <w:rsid w:val="00650219"/>
    <w:rsid w:val="00654D2E"/>
    <w:rsid w:val="0066145B"/>
    <w:rsid w:val="00681EF9"/>
    <w:rsid w:val="00684870"/>
    <w:rsid w:val="0068572F"/>
    <w:rsid w:val="00687A91"/>
    <w:rsid w:val="00693571"/>
    <w:rsid w:val="006B09DA"/>
    <w:rsid w:val="006C0FB1"/>
    <w:rsid w:val="006C5796"/>
    <w:rsid w:val="006D3D74"/>
    <w:rsid w:val="006D53D7"/>
    <w:rsid w:val="006D7FDF"/>
    <w:rsid w:val="006E7F86"/>
    <w:rsid w:val="0071154E"/>
    <w:rsid w:val="0072576E"/>
    <w:rsid w:val="007263E9"/>
    <w:rsid w:val="007318E4"/>
    <w:rsid w:val="0073398E"/>
    <w:rsid w:val="00744846"/>
    <w:rsid w:val="00774471"/>
    <w:rsid w:val="007746F0"/>
    <w:rsid w:val="00782F1D"/>
    <w:rsid w:val="0079604D"/>
    <w:rsid w:val="007C28A1"/>
    <w:rsid w:val="007C7A3B"/>
    <w:rsid w:val="007E5B53"/>
    <w:rsid w:val="0083569A"/>
    <w:rsid w:val="00877972"/>
    <w:rsid w:val="0089087C"/>
    <w:rsid w:val="008A7F9F"/>
    <w:rsid w:val="008D03CD"/>
    <w:rsid w:val="008D26FB"/>
    <w:rsid w:val="008D2D2B"/>
    <w:rsid w:val="0090029C"/>
    <w:rsid w:val="00903F18"/>
    <w:rsid w:val="00916826"/>
    <w:rsid w:val="00916FD9"/>
    <w:rsid w:val="00920BEE"/>
    <w:rsid w:val="009540FA"/>
    <w:rsid w:val="00954F0D"/>
    <w:rsid w:val="00974355"/>
    <w:rsid w:val="00983AD6"/>
    <w:rsid w:val="00992792"/>
    <w:rsid w:val="009A0BE8"/>
    <w:rsid w:val="009C20FF"/>
    <w:rsid w:val="009C7819"/>
    <w:rsid w:val="009F744A"/>
    <w:rsid w:val="00A07454"/>
    <w:rsid w:val="00A17DE7"/>
    <w:rsid w:val="00A34E4E"/>
    <w:rsid w:val="00A52243"/>
    <w:rsid w:val="00A6023C"/>
    <w:rsid w:val="00A76556"/>
    <w:rsid w:val="00A9204E"/>
    <w:rsid w:val="00AA2DED"/>
    <w:rsid w:val="00AE7779"/>
    <w:rsid w:val="00AF49BB"/>
    <w:rsid w:val="00B021C1"/>
    <w:rsid w:val="00B03200"/>
    <w:rsid w:val="00B146FC"/>
    <w:rsid w:val="00B16022"/>
    <w:rsid w:val="00B45E89"/>
    <w:rsid w:val="00B6618B"/>
    <w:rsid w:val="00B710E7"/>
    <w:rsid w:val="00B76B1F"/>
    <w:rsid w:val="00BC147E"/>
    <w:rsid w:val="00BC246F"/>
    <w:rsid w:val="00BD7B37"/>
    <w:rsid w:val="00BE6E29"/>
    <w:rsid w:val="00BF0B34"/>
    <w:rsid w:val="00C40281"/>
    <w:rsid w:val="00C508C2"/>
    <w:rsid w:val="00C51F4B"/>
    <w:rsid w:val="00C55E8D"/>
    <w:rsid w:val="00C71C1B"/>
    <w:rsid w:val="00C768A6"/>
    <w:rsid w:val="00C90D0D"/>
    <w:rsid w:val="00C9197C"/>
    <w:rsid w:val="00CA5DAD"/>
    <w:rsid w:val="00CB34F5"/>
    <w:rsid w:val="00CB4E41"/>
    <w:rsid w:val="00CC3796"/>
    <w:rsid w:val="00CD392D"/>
    <w:rsid w:val="00CE776F"/>
    <w:rsid w:val="00D11054"/>
    <w:rsid w:val="00D22285"/>
    <w:rsid w:val="00D22C21"/>
    <w:rsid w:val="00D27527"/>
    <w:rsid w:val="00D27555"/>
    <w:rsid w:val="00D377D1"/>
    <w:rsid w:val="00D53681"/>
    <w:rsid w:val="00D60005"/>
    <w:rsid w:val="00D60F6B"/>
    <w:rsid w:val="00D62C61"/>
    <w:rsid w:val="00D70EAE"/>
    <w:rsid w:val="00D76EBA"/>
    <w:rsid w:val="00DA27F9"/>
    <w:rsid w:val="00DA2FFC"/>
    <w:rsid w:val="00DC4C1F"/>
    <w:rsid w:val="00DE4E63"/>
    <w:rsid w:val="00E10651"/>
    <w:rsid w:val="00E12821"/>
    <w:rsid w:val="00E26FC3"/>
    <w:rsid w:val="00E71D4E"/>
    <w:rsid w:val="00E81247"/>
    <w:rsid w:val="00E97514"/>
    <w:rsid w:val="00EA3D11"/>
    <w:rsid w:val="00EF358A"/>
    <w:rsid w:val="00F0239A"/>
    <w:rsid w:val="00F227C6"/>
    <w:rsid w:val="00F3510A"/>
    <w:rsid w:val="00F5581B"/>
    <w:rsid w:val="00F6014D"/>
    <w:rsid w:val="00F641BC"/>
    <w:rsid w:val="00F76433"/>
    <w:rsid w:val="00F968EB"/>
    <w:rsid w:val="00FB4925"/>
    <w:rsid w:val="00FF5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1"/>
    </o:shapelayout>
  </w:shapeDefaults>
  <w:decimalSymbol w:val=","/>
  <w:listSeparator w:val=";"/>
  <w14:docId w14:val="5CADF94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E7D"/>
    <w:pPr>
      <w:spacing w:after="284" w:line="284" w:lineRule="exact"/>
      <w:ind w:left="851" w:right="284"/>
      <w:jc w:val="both"/>
    </w:pPr>
    <w:rPr>
      <w:rFonts w:ascii="Fira Code" w:hAnsi="Fira Code" w:cs="Courier New"/>
      <w:sz w:val="18"/>
      <w:szCs w:val="20"/>
      <w:lang w:val="es-BO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CA5DAD"/>
    <w:pPr>
      <w:numPr>
        <w:numId w:val="46"/>
      </w:numPr>
      <w:ind w:left="284" w:firstLine="0"/>
      <w:jc w:val="center"/>
      <w:outlineLvl w:val="0"/>
    </w:pPr>
    <w:rPr>
      <w:b/>
      <w:bCs/>
      <w:szCs w:val="18"/>
      <w:lang w:val="es-ES" w:eastAsia="es-B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7E1F"/>
    <w:pPr>
      <w:numPr>
        <w:ilvl w:val="1"/>
        <w:numId w:val="46"/>
      </w:numPr>
      <w:ind w:left="567" w:firstLine="0"/>
      <w:contextualSpacing/>
      <w:jc w:val="left"/>
      <w:outlineLvl w:val="1"/>
    </w:pPr>
    <w:rPr>
      <w:b/>
      <w:bCs/>
      <w:szCs w:val="18"/>
      <w:lang w:val="es-ES" w:eastAsia="es-B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37E1F"/>
    <w:pPr>
      <w:numPr>
        <w:ilvl w:val="2"/>
        <w:numId w:val="46"/>
      </w:numPr>
      <w:ind w:left="1032" w:hanging="181"/>
      <w:contextualSpacing/>
      <w:jc w:val="left"/>
      <w:outlineLvl w:val="2"/>
    </w:pPr>
    <w:rPr>
      <w:b/>
      <w:bCs/>
      <w:i/>
      <w:noProof/>
      <w:szCs w:val="18"/>
      <w:lang w:val="es-ES" w:eastAsia="es-B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0219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50219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50219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50219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50219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50219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A5DAD"/>
    <w:rPr>
      <w:rFonts w:ascii="Fira Code" w:hAnsi="Fira Code" w:cs="Courier New"/>
      <w:b/>
      <w:bCs/>
      <w:sz w:val="18"/>
      <w:szCs w:val="18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rsid w:val="00237E1F"/>
    <w:rPr>
      <w:rFonts w:ascii="Fira Code" w:hAnsi="Fira Code" w:cs="Courier New"/>
      <w:b/>
      <w:bCs/>
      <w:sz w:val="18"/>
      <w:szCs w:val="18"/>
      <w:lang w:eastAsia="es-BO"/>
    </w:rPr>
  </w:style>
  <w:style w:type="character" w:customStyle="1" w:styleId="Ttulo3Car">
    <w:name w:val="Título 3 Car"/>
    <w:basedOn w:val="Fuentedeprrafopredeter"/>
    <w:link w:val="Ttulo3"/>
    <w:uiPriority w:val="9"/>
    <w:rsid w:val="00237E1F"/>
    <w:rPr>
      <w:rFonts w:ascii="Fira Code" w:hAnsi="Fira Code" w:cs="Courier New"/>
      <w:b/>
      <w:bCs/>
      <w:i/>
      <w:noProof/>
      <w:sz w:val="18"/>
      <w:szCs w:val="18"/>
      <w:lang w:eastAsia="es-BO"/>
    </w:rPr>
  </w:style>
  <w:style w:type="character" w:customStyle="1" w:styleId="Ttulo4Car">
    <w:name w:val="Título 4 Car"/>
    <w:basedOn w:val="Fuentedeprrafopredeter"/>
    <w:link w:val="Ttulo4"/>
    <w:uiPriority w:val="9"/>
    <w:rsid w:val="00650219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50219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sid w:val="00650219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650219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50219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50219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5A0199"/>
  </w:style>
  <w:style w:type="character" w:customStyle="1" w:styleId="TtuloCar">
    <w:name w:val="Título Car"/>
    <w:basedOn w:val="Fuentedeprrafopredeter"/>
    <w:link w:val="Ttulo"/>
    <w:uiPriority w:val="10"/>
    <w:rsid w:val="005A0199"/>
    <w:rPr>
      <w:rFonts w:ascii="Courier New" w:hAnsi="Courier New" w:cs="Courier New"/>
      <w:noProof/>
      <w:color w:val="040C28"/>
      <w:sz w:val="28"/>
      <w:szCs w:val="28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650219"/>
    <w:pPr>
      <w:numPr>
        <w:ilvl w:val="1"/>
      </w:numPr>
      <w:ind w:left="284"/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50219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650219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650219"/>
    <w:rPr>
      <w:rFonts w:ascii="Calibri" w:hAnsi="Calibri" w:cs="Calibri"/>
      <w:i/>
      <w:iCs/>
    </w:rPr>
  </w:style>
  <w:style w:type="character" w:styleId="nfasisintenso">
    <w:name w:val="Intense Emphasis"/>
    <w:basedOn w:val="Fuentedeprrafopredeter"/>
    <w:uiPriority w:val="21"/>
    <w:qFormat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sid w:val="00650219"/>
    <w:rPr>
      <w:rFonts w:ascii="Calibri" w:hAnsi="Calibri" w:cs="Calibri"/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6502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0219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0219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sid w:val="00650219"/>
    <w:rPr>
      <w:rFonts w:ascii="Calibri" w:hAnsi="Calibri" w:cs="Calibri"/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50219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sid w:val="00650219"/>
    <w:rPr>
      <w:rFonts w:ascii="Calibri" w:hAnsi="Calibri" w:cs="Calibri"/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50219"/>
    <w:rPr>
      <w:rFonts w:ascii="Calibri" w:hAnsi="Calibri" w:cs="Calibri"/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sid w:val="00650219"/>
    <w:rPr>
      <w:rFonts w:ascii="Calibri" w:hAnsi="Calibri" w:cs="Calibri"/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50219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0219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219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50219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50219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50219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50219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50219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50219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50219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50219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502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50219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50219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50219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50219"/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50219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650219"/>
    <w:rPr>
      <w:rFonts w:ascii="Calibri Light" w:eastAsiaTheme="majorEastAsia" w:hAnsi="Calibri Light" w:cs="Calibri Ligh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50219"/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50219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0219"/>
    <w:rPr>
      <w:rFonts w:ascii="Consolas" w:hAnsi="Consola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0219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5021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50219"/>
    <w:rPr>
      <w:rFonts w:ascii="Consolas" w:hAnsi="Consolas" w:cs="Calibri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50219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50219"/>
    <w:rPr>
      <w:rFonts w:ascii="Consolas" w:hAnsi="Consolas" w:cs="Calibri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50219"/>
    <w:rPr>
      <w:rFonts w:ascii="Calibri" w:hAnsi="Calibri" w:cs="Calibri"/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650219"/>
  </w:style>
  <w:style w:type="character" w:customStyle="1" w:styleId="EncabezadoCar">
    <w:name w:val="Encabezado Car"/>
    <w:basedOn w:val="Fuentedeprrafopredeter"/>
    <w:link w:val="Encabezado"/>
    <w:uiPriority w:val="99"/>
    <w:rsid w:val="00650219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650219"/>
  </w:style>
  <w:style w:type="character" w:customStyle="1" w:styleId="PiedepginaCar">
    <w:name w:val="Pie de página Car"/>
    <w:basedOn w:val="Fuentedeprrafopredeter"/>
    <w:link w:val="Piedepgina"/>
    <w:uiPriority w:val="99"/>
    <w:rsid w:val="00650219"/>
    <w:rPr>
      <w:rFonts w:ascii="Calibri" w:hAnsi="Calibri" w:cs="Calibr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650219"/>
    <w:pPr>
      <w:spacing w:after="120"/>
      <w:ind w:left="1757"/>
    </w:pPr>
  </w:style>
  <w:style w:type="character" w:styleId="Mencionar">
    <w:name w:val="Mention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650219"/>
    <w:pPr>
      <w:numPr>
        <w:numId w:val="24"/>
      </w:numPr>
    </w:pPr>
  </w:style>
  <w:style w:type="numbering" w:styleId="1ai">
    <w:name w:val="Outline List 1"/>
    <w:basedOn w:val="Sinlista"/>
    <w:uiPriority w:val="99"/>
    <w:semiHidden/>
    <w:unhideWhenUsed/>
    <w:rsid w:val="00650219"/>
    <w:pPr>
      <w:numPr>
        <w:numId w:val="25"/>
      </w:numPr>
    </w:pPr>
  </w:style>
  <w:style w:type="character" w:styleId="VariableHTML">
    <w:name w:val="HTML Variabl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650219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650219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650219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650219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65021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650219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650219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650219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650219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650219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650219"/>
    <w:pPr>
      <w:spacing w:after="100"/>
      <w:ind w:left="154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650219"/>
    <w:pPr>
      <w:outlineLvl w:val="9"/>
    </w:pPr>
    <w:rPr>
      <w:color w:val="2E74B5" w:themeColor="accent1" w:themeShade="BF"/>
    </w:rPr>
  </w:style>
  <w:style w:type="table" w:styleId="Tablaprofesional">
    <w:name w:val="Table Professional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650219"/>
  </w:style>
  <w:style w:type="character" w:styleId="Hashtag">
    <w:name w:val="Hashtag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65021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650219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65021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65021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65021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65021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65021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65021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650219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65021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65021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65021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65021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65021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unhideWhenUsed/>
    <w:qFormat/>
    <w:rsid w:val="00650219"/>
    <w:pPr>
      <w:ind w:left="72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650219"/>
    <w:pPr>
      <w:numPr>
        <w:numId w:val="1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650219"/>
    <w:pPr>
      <w:numPr>
        <w:numId w:val="1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650219"/>
    <w:pPr>
      <w:numPr>
        <w:numId w:val="1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650219"/>
    <w:pPr>
      <w:numPr>
        <w:numId w:val="1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650219"/>
    <w:pPr>
      <w:numPr>
        <w:numId w:val="1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650219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650219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650219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65021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650219"/>
    <w:pPr>
      <w:numPr>
        <w:numId w:val="12"/>
      </w:numPr>
      <w:contextualSpacing/>
    </w:pPr>
  </w:style>
  <w:style w:type="table" w:styleId="Tablaclsica1">
    <w:name w:val="Table Classic 1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650219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650219"/>
  </w:style>
  <w:style w:type="character" w:styleId="Refdenotaalfinal">
    <w:name w:val="end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650219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650219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avistosa">
    <w:name w:val="Colorful List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650219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650219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650219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Direccinsobre">
    <w:name w:val="envelope address"/>
    <w:basedOn w:val="Normal"/>
    <w:uiPriority w:val="99"/>
    <w:semiHidden/>
    <w:unhideWhenUsed/>
    <w:rsid w:val="00650219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culoSeccin">
    <w:name w:val="Outline List 3"/>
    <w:basedOn w:val="Sinlista"/>
    <w:uiPriority w:val="99"/>
    <w:semiHidden/>
    <w:unhideWhenUsed/>
    <w:rsid w:val="00650219"/>
    <w:pPr>
      <w:numPr>
        <w:numId w:val="26"/>
      </w:numPr>
    </w:pPr>
  </w:style>
  <w:style w:type="table" w:styleId="Tablanormal1">
    <w:name w:val="Plain Table 1"/>
    <w:basedOn w:val="Tablanormal"/>
    <w:uiPriority w:val="41"/>
    <w:rsid w:val="006502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6502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6502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5021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65021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nespaciado">
    <w:name w:val="No Spacing"/>
    <w:basedOn w:val="Ttulo"/>
    <w:link w:val="SinespaciadoCar"/>
    <w:uiPriority w:val="1"/>
    <w:qFormat/>
    <w:rsid w:val="00424E7D"/>
    <w:pPr>
      <w:spacing w:after="0"/>
      <w:ind w:left="284"/>
      <w:contextualSpacing/>
    </w:p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650219"/>
  </w:style>
  <w:style w:type="character" w:customStyle="1" w:styleId="FechaCar">
    <w:name w:val="Fecha Car"/>
    <w:basedOn w:val="Fuentedeprrafopredeter"/>
    <w:link w:val="Fecha"/>
    <w:uiPriority w:val="99"/>
    <w:semiHidden/>
    <w:rsid w:val="00650219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50219"/>
    <w:rPr>
      <w:rFonts w:ascii="Times New Roman" w:hAnsi="Times New Roman" w:cs="Times New Roman"/>
      <w:sz w:val="24"/>
      <w:szCs w:val="24"/>
    </w:rPr>
  </w:style>
  <w:style w:type="character" w:styleId="Hipervnculointeligente">
    <w:name w:val="Smart Hyperlink"/>
    <w:basedOn w:val="Fuentedeprrafopredeter"/>
    <w:uiPriority w:val="99"/>
    <w:semiHidden/>
    <w:unhideWhenUsed/>
    <w:rsid w:val="00650219"/>
    <w:rPr>
      <w:rFonts w:ascii="Calibri" w:hAnsi="Calibri" w:cs="Calibri"/>
      <w:u w:val="dotted"/>
    </w:rPr>
  </w:style>
  <w:style w:type="character" w:styleId="Mencinsinresolver">
    <w:name w:val="Unresolved Mention"/>
    <w:basedOn w:val="Fuentedeprrafopredeter"/>
    <w:uiPriority w:val="99"/>
    <w:semiHidden/>
    <w:unhideWhenUsed/>
    <w:rsid w:val="00650219"/>
    <w:rPr>
      <w:rFonts w:ascii="Calibri" w:hAnsi="Calibri" w:cs="Calibri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021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0219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65021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650219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65021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650219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65021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650219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650219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650219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650219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650219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650219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65021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65021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650219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650219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650219"/>
  </w:style>
  <w:style w:type="character" w:customStyle="1" w:styleId="SaludoCar">
    <w:name w:val="Saludo Car"/>
    <w:basedOn w:val="Fuentedeprrafopredeter"/>
    <w:link w:val="Saludo"/>
    <w:uiPriority w:val="99"/>
    <w:semiHidden/>
    <w:rsid w:val="00650219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65021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650219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650219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650219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650219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650219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650219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650219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650219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650219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650219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650219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650219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650219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650219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650219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650219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650219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650219"/>
    <w:rPr>
      <w:rFonts w:ascii="Calibri Light" w:eastAsiaTheme="majorEastAsia" w:hAnsi="Calibri Light" w:cs="Calibri Light"/>
      <w:b/>
      <w:bCs/>
    </w:rPr>
  </w:style>
  <w:style w:type="paragraph" w:styleId="Cierre">
    <w:name w:val="Closing"/>
    <w:basedOn w:val="Normal"/>
    <w:link w:val="CierreCar"/>
    <w:uiPriority w:val="99"/>
    <w:semiHidden/>
    <w:unhideWhenUsed/>
    <w:rsid w:val="00650219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650219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650219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650219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650219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650219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6502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65021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650219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650219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character" w:styleId="Nmerodelnea">
    <w:name w:val="lin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65021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65021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24E7D"/>
    <w:rPr>
      <w:rFonts w:ascii="Fira Code" w:hAnsi="Fira Code" w:cs="Courier New"/>
      <w:sz w:val="18"/>
      <w:szCs w:val="20"/>
      <w:lang w:val="es-BO"/>
    </w:rPr>
  </w:style>
  <w:style w:type="paragraph" w:customStyle="1" w:styleId="Preguntas">
    <w:name w:val="Preguntas"/>
    <w:basedOn w:val="Sinespaciado"/>
    <w:rsid w:val="00CB4E41"/>
    <w:pPr>
      <w:jc w:val="left"/>
    </w:pPr>
    <w:rPr>
      <w:color w:val="538135" w:themeColor="accent6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6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webSettings" Target="webSettings.xml"/><Relationship Id="rId51" Type="http://schemas.openxmlformats.org/officeDocument/2006/relationships/image" Target="media/image39.jpe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JavierHR\Documents\Plantillas%20personalizadas%20de%20Office\Plantilla%20de%20apunte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2023-08-28T00:00:00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D72EEA7-DD37-497D-81C4-1AD3AE5EFA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de apuntes.dotx</Template>
  <TotalTime>0</TotalTime>
  <Pages>1</Pages>
  <Words>414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principal o informacion relevante</vt:lpstr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principal o informacion relevante</dc:title>
  <dc:subject/>
  <dc:creator/>
  <cp:keywords/>
  <dc:description/>
  <cp:lastModifiedBy/>
  <cp:revision>1</cp:revision>
  <dcterms:created xsi:type="dcterms:W3CDTF">2023-09-30T23:01:00Z</dcterms:created>
  <dcterms:modified xsi:type="dcterms:W3CDTF">2023-10-19T05:22:00Z</dcterms:modified>
</cp:coreProperties>
</file>